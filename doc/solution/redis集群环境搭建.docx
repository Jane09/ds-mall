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BEB" w:rsidRPr="00AB5DCF" w:rsidRDefault="00DB198A" w:rsidP="00AB5DCF">
      <w:pPr>
        <w:pStyle w:val="aa"/>
        <w:spacing w:before="60"/>
        <w:rPr>
          <w:sz w:val="30"/>
          <w:szCs w:val="30"/>
        </w:rPr>
      </w:pPr>
      <w:r w:rsidRPr="00AB5DCF">
        <w:rPr>
          <w:sz w:val="30"/>
          <w:szCs w:val="30"/>
        </w:rPr>
        <w:t>redis</w:t>
      </w:r>
      <w:r w:rsidRPr="00AB5DCF">
        <w:rPr>
          <w:rFonts w:hint="eastAsia"/>
          <w:sz w:val="30"/>
          <w:szCs w:val="30"/>
        </w:rPr>
        <w:t>集群设计</w:t>
      </w:r>
    </w:p>
    <w:p w:rsidR="00DB198A" w:rsidRDefault="00043B1C" w:rsidP="00816B18">
      <w:pPr>
        <w:pStyle w:val="1"/>
        <w:rPr>
          <w:sz w:val="32"/>
        </w:rPr>
      </w:pPr>
      <w:r w:rsidRPr="00816B18">
        <w:rPr>
          <w:rFonts w:hint="eastAsia"/>
          <w:sz w:val="32"/>
        </w:rPr>
        <w:t>环境搭建</w:t>
      </w:r>
    </w:p>
    <w:p w:rsidR="00E64627" w:rsidRDefault="00E64627" w:rsidP="00E64627">
      <w:pPr>
        <w:ind w:left="420"/>
      </w:pPr>
      <w:r>
        <w:rPr>
          <w:rFonts w:hint="eastAsia"/>
        </w:rPr>
        <w:t>Linux</w:t>
      </w:r>
      <w:r>
        <w:rPr>
          <w:rFonts w:hint="eastAsia"/>
        </w:rPr>
        <w:t>下需要安装的包：</w:t>
      </w:r>
    </w:p>
    <w:p w:rsidR="004330DB" w:rsidRDefault="00E64627" w:rsidP="004330DB">
      <w:r>
        <w:rPr>
          <w:rFonts w:hint="eastAsia"/>
        </w:rPr>
        <w:tab/>
      </w:r>
      <w:r w:rsidR="004330DB">
        <w:rPr>
          <w:rFonts w:hint="eastAsia"/>
        </w:rPr>
        <w:t>yum install git</w:t>
      </w:r>
    </w:p>
    <w:p w:rsidR="004330DB" w:rsidRDefault="004330DB" w:rsidP="004330DB">
      <w:pPr>
        <w:ind w:firstLine="420"/>
      </w:pPr>
      <w:r>
        <w:rPr>
          <w:rFonts w:hint="eastAsia"/>
        </w:rPr>
        <w:t>yum install gcc-c++</w:t>
      </w:r>
    </w:p>
    <w:p w:rsidR="00E64627" w:rsidRPr="00113A49" w:rsidRDefault="004330DB" w:rsidP="004330DB">
      <w:pPr>
        <w:ind w:firstLine="420"/>
      </w:pPr>
      <w:r>
        <w:rPr>
          <w:rFonts w:hint="eastAsia"/>
        </w:rPr>
        <w:t>yum -y install zlib zlib-devel openssl openssl-devel pcre pcre-devel</w:t>
      </w:r>
    </w:p>
    <w:p w:rsidR="00FA431B" w:rsidRDefault="009D4729" w:rsidP="009D4729">
      <w:pPr>
        <w:pStyle w:val="2"/>
        <w:rPr>
          <w:sz w:val="24"/>
        </w:rPr>
      </w:pPr>
      <w:r w:rsidRPr="009D4729">
        <w:rPr>
          <w:rFonts w:hint="eastAsia"/>
          <w:sz w:val="24"/>
        </w:rPr>
        <w:t>架构图</w:t>
      </w:r>
    </w:p>
    <w:p w:rsidR="00F65557" w:rsidRPr="00F65557" w:rsidRDefault="0009598F" w:rsidP="00F65557">
      <w:r>
        <w:rPr>
          <w:rFonts w:hint="eastAsia"/>
        </w:rPr>
        <w:t>redis</w:t>
      </w:r>
      <w:r>
        <w:rPr>
          <w:rFonts w:hint="eastAsia"/>
        </w:rPr>
        <w:t>集群架构图</w:t>
      </w:r>
    </w:p>
    <w:p w:rsidR="00A701F0" w:rsidRDefault="000638A3" w:rsidP="00E45331">
      <w:r>
        <w:rPr>
          <w:noProof/>
        </w:rPr>
        <w:drawing>
          <wp:inline distT="0" distB="0" distL="0" distR="0">
            <wp:extent cx="5210175" cy="4425315"/>
            <wp:effectExtent l="0" t="0" r="9525" b="0"/>
            <wp:docPr id="1" name="图片 1" descr="C:\Users\Administrator\Desktop\re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redi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3F" w:rsidRDefault="0020173F" w:rsidP="00E45331">
      <w:r>
        <w:rPr>
          <w:rFonts w:hint="eastAsia"/>
        </w:rPr>
        <w:t>读写分离架构图：</w:t>
      </w:r>
    </w:p>
    <w:p w:rsidR="0020173F" w:rsidRDefault="0020173F" w:rsidP="00E45331">
      <w:r>
        <w:rPr>
          <w:rFonts w:hint="eastAsia"/>
        </w:rPr>
        <w:tab/>
      </w:r>
    </w:p>
    <w:p w:rsidR="00E45331" w:rsidRDefault="00E45331" w:rsidP="000F79C2">
      <w:pPr>
        <w:pStyle w:val="2"/>
        <w:rPr>
          <w:sz w:val="24"/>
        </w:rPr>
      </w:pPr>
      <w:r w:rsidRPr="000F79C2">
        <w:rPr>
          <w:rFonts w:hint="eastAsia"/>
          <w:sz w:val="24"/>
        </w:rPr>
        <w:lastRenderedPageBreak/>
        <w:t>Nutcracker</w:t>
      </w:r>
    </w:p>
    <w:p w:rsidR="003F5146" w:rsidRPr="003F5146" w:rsidRDefault="003F5146" w:rsidP="003F5146">
      <w:pPr>
        <w:rPr>
          <w:b/>
        </w:rPr>
      </w:pPr>
      <w:r>
        <w:rPr>
          <w:rFonts w:hint="eastAsia"/>
          <w:b/>
        </w:rPr>
        <w:t>功能</w:t>
      </w:r>
      <w:r w:rsidRPr="003F5146">
        <w:rPr>
          <w:rFonts w:hint="eastAsia"/>
          <w:b/>
        </w:rPr>
        <w:t>：</w:t>
      </w:r>
    </w:p>
    <w:p w:rsidR="003F5146" w:rsidRPr="003F5146" w:rsidRDefault="003F5146" w:rsidP="003F5146">
      <w:r>
        <w:rPr>
          <w:rFonts w:hint="eastAsia"/>
        </w:rPr>
        <w:tab/>
      </w:r>
      <w:r w:rsidR="00F85DC8">
        <w:rPr>
          <w:rFonts w:hint="eastAsia"/>
        </w:rPr>
        <w:t>接收请求并转发</w:t>
      </w:r>
      <w:r w:rsidR="00BF7F55">
        <w:rPr>
          <w:rFonts w:hint="eastAsia"/>
        </w:rPr>
        <w:t>，</w:t>
      </w:r>
      <w:r w:rsidR="00B2660B">
        <w:rPr>
          <w:rFonts w:hint="eastAsia"/>
        </w:rPr>
        <w:t>并实现</w:t>
      </w:r>
      <w:r w:rsidR="00BF7F55">
        <w:rPr>
          <w:rFonts w:hint="eastAsia"/>
        </w:rPr>
        <w:t>读写分离</w:t>
      </w:r>
    </w:p>
    <w:p w:rsidR="00E45331" w:rsidRPr="0015438D" w:rsidRDefault="00EB15B7" w:rsidP="00B320EF">
      <w:pPr>
        <w:rPr>
          <w:b/>
        </w:rPr>
      </w:pPr>
      <w:r w:rsidRPr="0015438D">
        <w:rPr>
          <w:rFonts w:hint="eastAsia"/>
          <w:b/>
        </w:rPr>
        <w:t>安装：</w:t>
      </w:r>
    </w:p>
    <w:p w:rsidR="00EB15B7" w:rsidRDefault="00EB15B7" w:rsidP="00EB15B7">
      <w:r>
        <w:rPr>
          <w:rFonts w:hint="eastAsia"/>
        </w:rPr>
        <w:tab/>
        <w:t xml:space="preserve">$  git clone </w:t>
      </w:r>
      <w:r w:rsidRPr="00634167">
        <w:t>https://github.com/ops-baidu/bdrp</w:t>
      </w:r>
    </w:p>
    <w:p w:rsidR="00EB15B7" w:rsidRDefault="00EB15B7" w:rsidP="0015438D">
      <w:pPr>
        <w:ind w:leftChars="200" w:left="420"/>
      </w:pPr>
      <w:r>
        <w:rPr>
          <w:rFonts w:hint="eastAsia"/>
        </w:rPr>
        <w:t>$  ./configure</w:t>
      </w:r>
    </w:p>
    <w:p w:rsidR="00EB15B7" w:rsidRDefault="00EB15B7" w:rsidP="0015438D">
      <w:pPr>
        <w:ind w:leftChars="200" w:left="420"/>
      </w:pPr>
      <w:r>
        <w:rPr>
          <w:rFonts w:hint="eastAsia"/>
        </w:rPr>
        <w:t>$  make</w:t>
      </w:r>
    </w:p>
    <w:p w:rsidR="00EB15B7" w:rsidRDefault="00EB15B7" w:rsidP="0015438D">
      <w:pPr>
        <w:ind w:leftChars="200" w:left="420"/>
      </w:pPr>
      <w:r>
        <w:rPr>
          <w:rFonts w:hint="eastAsia"/>
        </w:rPr>
        <w:t>$  sudo make install</w:t>
      </w:r>
    </w:p>
    <w:p w:rsidR="00EB15B7" w:rsidRDefault="0015438D" w:rsidP="007D1534">
      <w:pPr>
        <w:ind w:left="420"/>
      </w:pPr>
      <w:r>
        <w:rPr>
          <w:rFonts w:hint="eastAsia"/>
        </w:rPr>
        <w:t>开启</w:t>
      </w:r>
      <w:r>
        <w:rPr>
          <w:rFonts w:hint="eastAsia"/>
        </w:rPr>
        <w:t>debug</w:t>
      </w:r>
      <w:r>
        <w:rPr>
          <w:rFonts w:hint="eastAsia"/>
        </w:rPr>
        <w:t>模式安装</w:t>
      </w:r>
    </w:p>
    <w:p w:rsidR="0015438D" w:rsidRPr="0015438D" w:rsidRDefault="0015438D" w:rsidP="0015438D">
      <w:pPr>
        <w:rPr>
          <w:rFonts w:ascii="Consolas" w:hAnsi="Consolas" w:cs="Consolas"/>
        </w:rPr>
      </w:pPr>
      <w:r>
        <w:rPr>
          <w:rFonts w:hint="eastAsia"/>
        </w:rPr>
        <w:tab/>
      </w:r>
      <w:r w:rsidRPr="0015438D">
        <w:rPr>
          <w:rFonts w:ascii="Consolas" w:hAnsi="Consolas" w:cs="Consolas"/>
        </w:rPr>
        <w:t>./configure CFLAGS="-O1" --enable-debug=full --prefix=`pwd`/../output</w:t>
      </w:r>
    </w:p>
    <w:p w:rsidR="0015438D" w:rsidRPr="0015438D" w:rsidRDefault="0015438D" w:rsidP="0015438D">
      <w:pPr>
        <w:rPr>
          <w:rFonts w:ascii="Consolas" w:hAnsi="Consolas" w:cs="Consolas"/>
        </w:rPr>
      </w:pPr>
      <w:r w:rsidRPr="0015438D">
        <w:rPr>
          <w:rFonts w:ascii="Consolas" w:hAnsi="Consolas" w:cs="Consolas" w:hint="eastAsia"/>
        </w:rPr>
        <w:tab/>
        <w:t>make -j 8</w:t>
      </w:r>
    </w:p>
    <w:p w:rsidR="0015438D" w:rsidRPr="0015438D" w:rsidRDefault="0015438D" w:rsidP="0015438D">
      <w:r w:rsidRPr="0015438D">
        <w:rPr>
          <w:rFonts w:ascii="Consolas" w:hAnsi="Consolas" w:cs="Consolas" w:hint="eastAsia"/>
        </w:rPr>
        <w:tab/>
        <w:t>make install</w:t>
      </w:r>
    </w:p>
    <w:p w:rsidR="00B320EF" w:rsidRPr="00FA6C37" w:rsidRDefault="00EC1731" w:rsidP="005C0C94">
      <w:pPr>
        <w:rPr>
          <w:b/>
        </w:rPr>
      </w:pPr>
      <w:r w:rsidRPr="00FA6C37">
        <w:rPr>
          <w:rFonts w:hint="eastAsia"/>
          <w:b/>
        </w:rPr>
        <w:t>配置：</w:t>
      </w:r>
    </w:p>
    <w:p w:rsidR="00EC1731" w:rsidRDefault="00EC1731" w:rsidP="005C0C94">
      <w:r>
        <w:rPr>
          <w:rFonts w:hint="eastAsia"/>
        </w:rPr>
        <w:tab/>
      </w:r>
      <w:r w:rsidR="00022A90">
        <w:rPr>
          <w:rFonts w:hint="eastAsia"/>
        </w:rPr>
        <w:t>配置文件：</w:t>
      </w:r>
      <w:r w:rsidR="00022A90">
        <w:rPr>
          <w:rFonts w:hint="eastAsia"/>
        </w:rPr>
        <w:t>conf/nutcracker.yml</w:t>
      </w:r>
    </w:p>
    <w:p w:rsidR="00022A90" w:rsidRDefault="00022A90" w:rsidP="005C0C94">
      <w:r>
        <w:rPr>
          <w:rFonts w:hint="eastAsia"/>
        </w:rPr>
        <w:tab/>
      </w:r>
      <w:r w:rsidR="000D6E69">
        <w:rPr>
          <w:rFonts w:hint="eastAsia"/>
        </w:rPr>
        <w:t>具体的配置如下：</w:t>
      </w:r>
    </w:p>
    <w:p w:rsidR="001B16F4" w:rsidRDefault="000D6E69" w:rsidP="001B16F4">
      <w:r>
        <w:rPr>
          <w:rFonts w:hint="eastAsia"/>
        </w:rPr>
        <w:tab/>
      </w:r>
      <w:r w:rsidR="001B16F4">
        <w:rPr>
          <w:rFonts w:hint="eastAsia"/>
        </w:rPr>
        <w:t>zhouyee</w:t>
      </w:r>
      <w:r w:rsidR="001B16F4">
        <w:t>:</w:t>
      </w:r>
      <w:r w:rsidR="001B16F4">
        <w:rPr>
          <w:rFonts w:hint="eastAsia"/>
        </w:rPr>
        <w:tab/>
      </w:r>
      <w:r w:rsidR="001B16F4">
        <w:rPr>
          <w:rFonts w:hint="eastAsia"/>
        </w:rPr>
        <w:tab/>
      </w:r>
      <w:r w:rsidR="001B16F4">
        <w:rPr>
          <w:rFonts w:hint="eastAsia"/>
        </w:rPr>
        <w:tab/>
      </w:r>
      <w:r w:rsidR="001B16F4">
        <w:rPr>
          <w:rFonts w:hint="eastAsia"/>
        </w:rPr>
        <w:tab/>
      </w:r>
      <w:r w:rsidR="001B16F4">
        <w:rPr>
          <w:rFonts w:hint="eastAsia"/>
        </w:rPr>
        <w:tab/>
      </w:r>
      <w:r w:rsidR="001B16F4">
        <w:rPr>
          <w:rFonts w:hint="eastAsia"/>
        </w:rPr>
        <w:tab/>
      </w:r>
      <w:r w:rsidR="001B16F4">
        <w:rPr>
          <w:rFonts w:hint="eastAsia"/>
        </w:rPr>
        <w:tab/>
      </w:r>
      <w:r w:rsidR="001B16F4">
        <w:rPr>
          <w:rFonts w:hint="eastAsia"/>
        </w:rPr>
        <w:t>配置项名称</w:t>
      </w:r>
    </w:p>
    <w:p w:rsidR="001B16F4" w:rsidRDefault="001B16F4" w:rsidP="001B16F4">
      <w:r>
        <w:t xml:space="preserve">      listen: </w:t>
      </w:r>
      <w:r w:rsidR="006A050D">
        <w:rPr>
          <w:rFonts w:hint="eastAsia"/>
        </w:rPr>
        <w:t>192.168.1.250</w:t>
      </w:r>
      <w:r>
        <w:t>:2212</w:t>
      </w:r>
      <w:r>
        <w:rPr>
          <w:rFonts w:hint="eastAsia"/>
        </w:rPr>
        <w:t>6</w:t>
      </w:r>
      <w:r w:rsidR="002054A5">
        <w:rPr>
          <w:rFonts w:hint="eastAsia"/>
        </w:rPr>
        <w:tab/>
      </w:r>
      <w:r w:rsidR="002054A5">
        <w:rPr>
          <w:rFonts w:hint="eastAsia"/>
        </w:rPr>
        <w:tab/>
      </w:r>
      <w:r>
        <w:rPr>
          <w:rFonts w:hint="eastAsia"/>
        </w:rPr>
        <w:t>对外提供的端口，供</w:t>
      </w:r>
      <w:r w:rsidR="00C841AC">
        <w:rPr>
          <w:rFonts w:hint="eastAsia"/>
        </w:rPr>
        <w:t>外部程序调用（如</w:t>
      </w:r>
      <w:r w:rsidR="00C841AC">
        <w:rPr>
          <w:rFonts w:hint="eastAsia"/>
        </w:rPr>
        <w:t>jedis</w:t>
      </w:r>
      <w:r w:rsidR="00C841AC">
        <w:rPr>
          <w:rFonts w:hint="eastAsia"/>
        </w:rPr>
        <w:t>）</w:t>
      </w:r>
    </w:p>
    <w:p w:rsidR="001B16F4" w:rsidRDefault="001B16F4" w:rsidP="001B16F4">
      <w:r>
        <w:t xml:space="preserve">      hash: crc16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hash</w:t>
      </w:r>
      <w:r>
        <w:rPr>
          <w:rFonts w:hint="eastAsia"/>
        </w:rPr>
        <w:t>算法，决定</w:t>
      </w:r>
      <w:r>
        <w:rPr>
          <w:rFonts w:hint="eastAsia"/>
        </w:rPr>
        <w:t>redis</w:t>
      </w:r>
    </w:p>
    <w:p w:rsidR="001B16F4" w:rsidRDefault="001B16F4" w:rsidP="001B16F4">
      <w:r>
        <w:t xml:space="preserve">      distribution: slot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B16F4" w:rsidRDefault="001B16F4" w:rsidP="001B16F4">
      <w:r>
        <w:t xml:space="preserve">      preconnect: 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B16F4" w:rsidRDefault="001B16F4" w:rsidP="001B16F4">
      <w:r>
        <w:t xml:space="preserve">      auto_eject_hosts: false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B16F4" w:rsidRDefault="001B16F4" w:rsidP="001B16F4">
      <w:r>
        <w:t xml:space="preserve">      redis: 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</w:t>
      </w:r>
      <w:r w:rsidR="00E814FD">
        <w:rPr>
          <w:rFonts w:hint="eastAsia"/>
        </w:rPr>
        <w:t>开启</w:t>
      </w:r>
      <w:r>
        <w:rPr>
          <w:rFonts w:hint="eastAsia"/>
        </w:rPr>
        <w:t>对</w:t>
      </w:r>
      <w:r>
        <w:rPr>
          <w:rFonts w:hint="eastAsia"/>
        </w:rPr>
        <w:t>redis</w:t>
      </w:r>
      <w:r w:rsidR="002D6109">
        <w:rPr>
          <w:rFonts w:hint="eastAsia"/>
        </w:rPr>
        <w:t>的管理</w:t>
      </w:r>
    </w:p>
    <w:p w:rsidR="001B16F4" w:rsidRDefault="001B16F4" w:rsidP="001B16F4">
      <w:r>
        <w:t xml:space="preserve">      backlog: 512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B16F4" w:rsidRDefault="001B16F4" w:rsidP="001B16F4">
      <w:r>
        <w:t xml:space="preserve">      client_connections: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B16F4" w:rsidRDefault="001B16F4" w:rsidP="001B16F4">
      <w:r>
        <w:t xml:space="preserve">      server_connections: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B16F4" w:rsidRDefault="001B16F4" w:rsidP="001B16F4">
      <w:r>
        <w:t xml:space="preserve">      server_retry_timeout: 2000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B16F4" w:rsidRDefault="001B16F4" w:rsidP="001B16F4">
      <w:r>
        <w:t xml:space="preserve">      server_failure_limit: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B16F4" w:rsidRDefault="001B16F4" w:rsidP="001B16F4">
      <w:r>
        <w:t xml:space="preserve">      servers: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//redis</w:t>
      </w:r>
      <w:r>
        <w:rPr>
          <w:rFonts w:hint="eastAsia"/>
        </w:rPr>
        <w:t>主从设置</w:t>
      </w:r>
    </w:p>
    <w:p w:rsidR="001B16F4" w:rsidRDefault="001B16F4" w:rsidP="001B16F4">
      <w:r>
        <w:t xml:space="preserve">       - server1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//master</w:t>
      </w:r>
      <w:r>
        <w:rPr>
          <w:rFonts w:hint="eastAsia"/>
        </w:rPr>
        <w:t>设置，一个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slave</w:t>
      </w:r>
    </w:p>
    <w:p w:rsidR="001B16F4" w:rsidRDefault="001B16F4" w:rsidP="001B16F4">
      <w:r>
        <w:t xml:space="preserve">         </w:t>
      </w:r>
      <w:r w:rsidR="00A46FA7">
        <w:rPr>
          <w:rFonts w:hint="eastAsia"/>
        </w:rPr>
        <w:t>192.168.1.250</w:t>
      </w:r>
      <w:r>
        <w:t>:6379:1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//IP</w:t>
      </w:r>
      <w:r>
        <w:rPr>
          <w:rFonts w:hint="eastAsia"/>
        </w:rPr>
        <w:t>，端口和权重</w:t>
      </w:r>
    </w:p>
    <w:p w:rsidR="001B16F4" w:rsidRDefault="001B16F4" w:rsidP="001B16F4">
      <w:r>
        <w:t xml:space="preserve">         </w:t>
      </w:r>
      <w:r w:rsidR="00A46FA7">
        <w:rPr>
          <w:rFonts w:hint="eastAsia"/>
        </w:rPr>
        <w:t>192.168.1.250</w:t>
      </w:r>
      <w:r>
        <w:t>:6380:1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537C69">
        <w:rPr>
          <w:rFonts w:hint="eastAsia"/>
        </w:rPr>
        <w:t xml:space="preserve"> </w:t>
      </w:r>
      <w:r>
        <w:rPr>
          <w:rFonts w:hint="eastAsia"/>
        </w:rPr>
        <w:t>ip</w:t>
      </w:r>
      <w:r>
        <w:rPr>
          <w:rFonts w:hint="eastAsia"/>
        </w:rPr>
        <w:t>，端口和权重</w:t>
      </w:r>
    </w:p>
    <w:p w:rsidR="00537C69" w:rsidRDefault="001B16F4" w:rsidP="001B16F4">
      <w:r>
        <w:t xml:space="preserve">         </w:t>
      </w:r>
      <w:r w:rsidR="00A46FA7">
        <w:rPr>
          <w:rFonts w:hint="eastAsia"/>
        </w:rPr>
        <w:t>192.168.1.250</w:t>
      </w:r>
      <w:r>
        <w:t>:6381:1</w:t>
      </w:r>
      <w:r w:rsidR="00537C69">
        <w:rPr>
          <w:rFonts w:hint="eastAsia"/>
        </w:rPr>
        <w:tab/>
      </w:r>
      <w:r w:rsidR="00537C69">
        <w:rPr>
          <w:rFonts w:hint="eastAsia"/>
        </w:rPr>
        <w:tab/>
      </w:r>
      <w:r w:rsidR="00537C69">
        <w:rPr>
          <w:rFonts w:hint="eastAsia"/>
        </w:rPr>
        <w:tab/>
      </w:r>
      <w:r w:rsidR="00537C69">
        <w:rPr>
          <w:rFonts w:hint="eastAsia"/>
        </w:rPr>
        <w:tab/>
        <w:t>//</w:t>
      </w:r>
    </w:p>
    <w:p w:rsidR="001B16F4" w:rsidRDefault="001B16F4" w:rsidP="001B16F4">
      <w:r>
        <w:t xml:space="preserve">       - server2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B16F4" w:rsidRDefault="001B16F4" w:rsidP="001B16F4">
      <w:r>
        <w:t xml:space="preserve">         </w:t>
      </w:r>
      <w:r w:rsidR="00CB24F4">
        <w:rPr>
          <w:rFonts w:hint="eastAsia"/>
        </w:rPr>
        <w:t>192.168.1.251</w:t>
      </w:r>
      <w:r>
        <w:t>:</w:t>
      </w:r>
      <w:r w:rsidR="00CB24F4">
        <w:rPr>
          <w:rFonts w:hint="eastAsia"/>
        </w:rPr>
        <w:t>6</w:t>
      </w:r>
      <w:r>
        <w:t>379:1</w:t>
      </w:r>
    </w:p>
    <w:p w:rsidR="001B16F4" w:rsidRDefault="001B16F4" w:rsidP="001B16F4">
      <w:r>
        <w:t xml:space="preserve">         </w:t>
      </w:r>
      <w:r w:rsidR="00CB24F4">
        <w:rPr>
          <w:rFonts w:hint="eastAsia"/>
        </w:rPr>
        <w:t>192.168.1.251</w:t>
      </w:r>
      <w:r>
        <w:t>:</w:t>
      </w:r>
      <w:r w:rsidR="00CB24F4">
        <w:rPr>
          <w:rFonts w:hint="eastAsia"/>
        </w:rPr>
        <w:t>6</w:t>
      </w:r>
      <w:r>
        <w:t>380:1</w:t>
      </w:r>
    </w:p>
    <w:p w:rsidR="0015438D" w:rsidRDefault="001B16F4" w:rsidP="00CB24F4">
      <w:r>
        <w:t xml:space="preserve">         </w:t>
      </w:r>
      <w:r w:rsidR="00CB24F4">
        <w:rPr>
          <w:rFonts w:hint="eastAsia"/>
        </w:rPr>
        <w:t>192.168.1.251</w:t>
      </w:r>
      <w:r>
        <w:t>:</w:t>
      </w:r>
      <w:r w:rsidR="00CB24F4">
        <w:rPr>
          <w:rFonts w:hint="eastAsia"/>
        </w:rPr>
        <w:t>6</w:t>
      </w:r>
      <w:r>
        <w:t>381:1</w:t>
      </w:r>
    </w:p>
    <w:p w:rsidR="00043A3D" w:rsidRPr="006F19B3" w:rsidRDefault="00043A3D" w:rsidP="00043A3D">
      <w:pPr>
        <w:rPr>
          <w:b/>
        </w:rPr>
      </w:pPr>
      <w:r w:rsidRPr="006F19B3">
        <w:rPr>
          <w:rFonts w:hint="eastAsia"/>
          <w:b/>
        </w:rPr>
        <w:t>启动：</w:t>
      </w:r>
    </w:p>
    <w:p w:rsidR="00043A3D" w:rsidRDefault="00043A3D" w:rsidP="006A72FC">
      <w:pPr>
        <w:ind w:firstLine="420"/>
      </w:pPr>
      <w:r>
        <w:rPr>
          <w:rFonts w:hint="eastAsia"/>
        </w:rPr>
        <w:t>$ src/nutcracker -d (d</w:t>
      </w:r>
      <w:r>
        <w:rPr>
          <w:rFonts w:hint="eastAsia"/>
        </w:rPr>
        <w:t>表示以守护线程启动</w:t>
      </w:r>
      <w:r>
        <w:rPr>
          <w:rFonts w:hint="eastAsia"/>
        </w:rPr>
        <w:t>) conf/nutcracker.yml(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E45331" w:rsidRPr="000F79C2" w:rsidRDefault="00EE5CE8" w:rsidP="000F79C2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r</w:t>
      </w:r>
      <w:r w:rsidR="00E45331" w:rsidRPr="000F79C2">
        <w:rPr>
          <w:rFonts w:hint="eastAsia"/>
          <w:sz w:val="24"/>
        </w:rPr>
        <w:t>edis</w:t>
      </w:r>
    </w:p>
    <w:p w:rsidR="009E3D70" w:rsidRDefault="009E3D70" w:rsidP="009E3D70">
      <w:pPr>
        <w:rPr>
          <w:b/>
        </w:rPr>
      </w:pPr>
      <w:r w:rsidRPr="00C72545">
        <w:rPr>
          <w:rFonts w:hint="eastAsia"/>
          <w:b/>
        </w:rPr>
        <w:t>功能：</w:t>
      </w:r>
    </w:p>
    <w:p w:rsidR="00E14339" w:rsidRPr="00930234" w:rsidRDefault="00E14339" w:rsidP="009E3D70">
      <w:r w:rsidRPr="00930234">
        <w:rPr>
          <w:rFonts w:hint="eastAsia"/>
        </w:rPr>
        <w:tab/>
      </w:r>
      <w:r w:rsidR="0014129C">
        <w:rPr>
          <w:rFonts w:hint="eastAsia"/>
        </w:rPr>
        <w:t>高效的缓存系统</w:t>
      </w:r>
    </w:p>
    <w:p w:rsidR="009E3D70" w:rsidRDefault="00803D87" w:rsidP="009E3D70">
      <w:pPr>
        <w:rPr>
          <w:b/>
        </w:rPr>
      </w:pPr>
      <w:r w:rsidRPr="00C72545">
        <w:rPr>
          <w:rFonts w:hint="eastAsia"/>
          <w:b/>
        </w:rPr>
        <w:t>安装：</w:t>
      </w:r>
    </w:p>
    <w:p w:rsidR="00FD0EC9" w:rsidRDefault="00930234" w:rsidP="00FD0EC9">
      <w:r>
        <w:rPr>
          <w:rFonts w:hint="eastAsia"/>
          <w:b/>
        </w:rPr>
        <w:tab/>
      </w:r>
      <w:r w:rsidR="00FD0EC9">
        <w:rPr>
          <w:rFonts w:hint="eastAsia"/>
        </w:rPr>
        <w:t xml:space="preserve">$ wget </w:t>
      </w:r>
      <w:r w:rsidR="00FD0EC9" w:rsidRPr="00ED52CB">
        <w:t>http://download.redis.io/releases/redis-2.8.9.tar.gz</w:t>
      </w:r>
    </w:p>
    <w:p w:rsidR="00FD0EC9" w:rsidRDefault="00FD0EC9" w:rsidP="00FD0EC9">
      <w:r>
        <w:rPr>
          <w:rFonts w:hint="eastAsia"/>
        </w:rPr>
        <w:tab/>
        <w:t>$tar xzf redis-2.8.9.tar.gz</w:t>
      </w:r>
    </w:p>
    <w:p w:rsidR="00FD0EC9" w:rsidRDefault="00FD0EC9" w:rsidP="00FD0EC9">
      <w:r>
        <w:rPr>
          <w:rFonts w:hint="eastAsia"/>
        </w:rPr>
        <w:tab/>
        <w:t>$cd redis-2.8.9</w:t>
      </w:r>
    </w:p>
    <w:p w:rsidR="00353FAF" w:rsidRPr="00E90EA2" w:rsidRDefault="00FD0EC9" w:rsidP="009E3D70">
      <w:r>
        <w:rPr>
          <w:rFonts w:hint="eastAsia"/>
        </w:rPr>
        <w:tab/>
        <w:t>$make</w:t>
      </w:r>
    </w:p>
    <w:p w:rsidR="00803D87" w:rsidRDefault="00803D87" w:rsidP="009E3D70">
      <w:pPr>
        <w:rPr>
          <w:b/>
        </w:rPr>
      </w:pPr>
      <w:r w:rsidRPr="00C72545">
        <w:rPr>
          <w:rFonts w:hint="eastAsia"/>
          <w:b/>
        </w:rPr>
        <w:t>配置：</w:t>
      </w:r>
    </w:p>
    <w:p w:rsidR="00D01DCF" w:rsidRDefault="00D01DCF" w:rsidP="00D01DCF">
      <w:r>
        <w:rPr>
          <w:rFonts w:hint="eastAsia"/>
          <w:b/>
        </w:rPr>
        <w:tab/>
      </w:r>
      <w:r>
        <w:rPr>
          <w:rFonts w:hint="eastAsia"/>
        </w:rPr>
        <w:t>配置</w:t>
      </w:r>
      <w:r>
        <w:rPr>
          <w:rFonts w:hint="eastAsia"/>
        </w:rPr>
        <w:t>redis</w:t>
      </w:r>
      <w:r>
        <w:rPr>
          <w:rFonts w:hint="eastAsia"/>
        </w:rPr>
        <w:t>基本参数</w:t>
      </w:r>
    </w:p>
    <w:p w:rsidR="00DE63D0" w:rsidRPr="009805DB" w:rsidRDefault="00D01DCF" w:rsidP="00D01DCF">
      <w:r>
        <w:rPr>
          <w:rFonts w:hint="eastAsia"/>
        </w:rPr>
        <w:tab/>
        <w:t>$vi redis.conf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配置端口和</w:t>
      </w:r>
      <w:r>
        <w:rPr>
          <w:rFonts w:hint="eastAsia"/>
        </w:rPr>
        <w:t xml:space="preserve">master </w:t>
      </w:r>
      <w:r w:rsidR="00DE63D0">
        <w:t>–</w:t>
      </w:r>
      <w:r>
        <w:rPr>
          <w:rFonts w:hint="eastAsia"/>
        </w:rPr>
        <w:t xml:space="preserve"> slave</w:t>
      </w:r>
    </w:p>
    <w:p w:rsidR="00D01DCF" w:rsidRDefault="00D01DCF" w:rsidP="00D01DCF">
      <w:r>
        <w:rPr>
          <w:rFonts w:hint="eastAsia"/>
        </w:rPr>
        <w:tab/>
        <w:t xml:space="preserve">port </w:t>
      </w:r>
      <w:r w:rsidR="00D94E70">
        <w:rPr>
          <w:rFonts w:hint="eastAsia"/>
        </w:rPr>
        <w:t xml:space="preserve"> </w:t>
      </w:r>
      <w:r>
        <w:rPr>
          <w:rFonts w:hint="eastAsia"/>
        </w:rPr>
        <w:t>6379</w:t>
      </w:r>
    </w:p>
    <w:p w:rsidR="00EC3204" w:rsidRDefault="00EC3204" w:rsidP="00D01DCF">
      <w:r>
        <w:rPr>
          <w:rFonts w:hint="eastAsia"/>
        </w:rPr>
        <w:tab/>
        <w:t>#bind 192.168.1.250</w:t>
      </w:r>
      <w:r w:rsidR="0064289B">
        <w:rPr>
          <w:rFonts w:hint="eastAsia"/>
        </w:rPr>
        <w:tab/>
      </w:r>
      <w:r w:rsidR="0064289B">
        <w:rPr>
          <w:rFonts w:hint="eastAsia"/>
        </w:rPr>
        <w:t>绑定</w:t>
      </w:r>
      <w:r w:rsidR="0064289B">
        <w:rPr>
          <w:rFonts w:hint="eastAsia"/>
        </w:rPr>
        <w:t>IP</w:t>
      </w:r>
    </w:p>
    <w:p w:rsidR="00D01DCF" w:rsidRDefault="00D01DCF" w:rsidP="00D01DCF">
      <w:r>
        <w:rPr>
          <w:rFonts w:hint="eastAsia"/>
        </w:rPr>
        <w:tab/>
        <w:t>loglevel notice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日志级别</w:t>
      </w:r>
    </w:p>
    <w:p w:rsidR="00D01DCF" w:rsidRDefault="00D01DCF" w:rsidP="00D01DCF">
      <w:r>
        <w:rPr>
          <w:rFonts w:hint="eastAsia"/>
        </w:rPr>
        <w:tab/>
        <w:t>save 900 1</w:t>
      </w:r>
      <w:r w:rsidR="00AD5D04">
        <w:rPr>
          <w:rFonts w:hint="eastAsia"/>
        </w:rPr>
        <w:tab/>
      </w:r>
      <w:r w:rsidR="00AD5D04">
        <w:rPr>
          <w:rFonts w:hint="eastAsia"/>
        </w:rPr>
        <w:tab/>
      </w:r>
      <w:r w:rsidR="00AD5D04">
        <w:rPr>
          <w:rFonts w:hint="eastAsia"/>
        </w:rPr>
        <w:tab/>
      </w:r>
      <w:r w:rsidR="00AD5D04">
        <w:rPr>
          <w:rFonts w:hint="eastAsia"/>
        </w:rPr>
        <w:t>持久化策略</w:t>
      </w:r>
    </w:p>
    <w:p w:rsidR="00D01DCF" w:rsidRDefault="00D01DCF" w:rsidP="00D01DCF">
      <w:r>
        <w:rPr>
          <w:rFonts w:hint="eastAsia"/>
        </w:rPr>
        <w:tab/>
        <w:t>save 300 10</w:t>
      </w:r>
      <w:r w:rsidR="00F70582">
        <w:rPr>
          <w:rFonts w:hint="eastAsia"/>
        </w:rPr>
        <w:tab/>
      </w:r>
      <w:r w:rsidR="00F70582">
        <w:rPr>
          <w:rFonts w:hint="eastAsia"/>
        </w:rPr>
        <w:tab/>
      </w:r>
      <w:r w:rsidR="00F70582">
        <w:rPr>
          <w:rFonts w:hint="eastAsia"/>
        </w:rPr>
        <w:tab/>
      </w:r>
    </w:p>
    <w:p w:rsidR="00D01DCF" w:rsidRDefault="00D01DCF" w:rsidP="00D01DCF">
      <w:r>
        <w:rPr>
          <w:rFonts w:hint="eastAsia"/>
        </w:rPr>
        <w:tab/>
        <w:t>save 60 10000</w:t>
      </w:r>
      <w:r w:rsidR="00F70582">
        <w:rPr>
          <w:rFonts w:hint="eastAsia"/>
        </w:rPr>
        <w:tab/>
      </w:r>
      <w:r w:rsidR="00F70582">
        <w:rPr>
          <w:rFonts w:hint="eastAsia"/>
        </w:rPr>
        <w:tab/>
      </w:r>
      <w:r w:rsidR="00F70582">
        <w:rPr>
          <w:rFonts w:hint="eastAsia"/>
        </w:rPr>
        <w:tab/>
      </w:r>
    </w:p>
    <w:p w:rsidR="00D01DCF" w:rsidRDefault="00D01DCF" w:rsidP="00D01DCF">
      <w:r>
        <w:rPr>
          <w:rFonts w:hint="eastAsia"/>
        </w:rPr>
        <w:tab/>
        <w:t>dir ./</w:t>
      </w:r>
      <w:r w:rsidR="008F5900">
        <w:rPr>
          <w:rFonts w:hint="eastAsia"/>
        </w:rPr>
        <w:tab/>
      </w:r>
      <w:r w:rsidR="008F5900">
        <w:rPr>
          <w:rFonts w:hint="eastAsia"/>
        </w:rPr>
        <w:tab/>
      </w:r>
      <w:r w:rsidR="008F5900">
        <w:rPr>
          <w:rFonts w:hint="eastAsia"/>
        </w:rPr>
        <w:tab/>
      </w:r>
      <w:r w:rsidR="008F5900">
        <w:rPr>
          <w:rFonts w:hint="eastAsia"/>
        </w:rPr>
        <w:tab/>
      </w:r>
      <w:r w:rsidR="008F5900">
        <w:rPr>
          <w:rFonts w:hint="eastAsia"/>
        </w:rPr>
        <w:tab/>
      </w:r>
      <w:r w:rsidR="008F5900">
        <w:rPr>
          <w:rFonts w:hint="eastAsia"/>
        </w:rPr>
        <w:t>持久化目录</w:t>
      </w:r>
    </w:p>
    <w:p w:rsidR="00D01DCF" w:rsidRDefault="00D01DCF" w:rsidP="00D01DCF">
      <w:r>
        <w:rPr>
          <w:rFonts w:hint="eastAsia"/>
        </w:rPr>
        <w:tab/>
        <w:t>slaveof</w:t>
      </w:r>
      <w:r w:rsidR="00B90105">
        <w:rPr>
          <w:rFonts w:hint="eastAsia"/>
        </w:rPr>
        <w:t xml:space="preserve"> </w:t>
      </w:r>
      <w:r>
        <w:rPr>
          <w:rFonts w:hint="eastAsia"/>
        </w:rPr>
        <w:t xml:space="preserve"> &lt;masterip&gt; &lt;masterport&gt;  </w:t>
      </w:r>
      <w:r>
        <w:rPr>
          <w:rFonts w:hint="eastAsia"/>
        </w:rPr>
        <w:t>配置是否是</w:t>
      </w:r>
      <w:r w:rsidR="008F5900">
        <w:rPr>
          <w:rFonts w:hint="eastAsia"/>
        </w:rPr>
        <w:t>是</w:t>
      </w:r>
      <w:r>
        <w:rPr>
          <w:rFonts w:hint="eastAsia"/>
        </w:rPr>
        <w:t>slave</w:t>
      </w:r>
      <w:r w:rsidR="00E17ECE">
        <w:rPr>
          <w:rFonts w:hint="eastAsia"/>
        </w:rPr>
        <w:t>，注释掉为</w:t>
      </w:r>
      <w:r w:rsidR="00E17ECE">
        <w:rPr>
          <w:rFonts w:hint="eastAsia"/>
        </w:rPr>
        <w:t>master</w:t>
      </w:r>
    </w:p>
    <w:p w:rsidR="00353FAF" w:rsidRPr="007A0BA0" w:rsidRDefault="00D01DCF" w:rsidP="009E3D70">
      <w:r>
        <w:rPr>
          <w:rFonts w:hint="eastAsia"/>
        </w:rPr>
        <w:tab/>
        <w:t xml:space="preserve">slave-read-only yes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slave</w:t>
      </w:r>
      <w:r>
        <w:rPr>
          <w:rFonts w:hint="eastAsia"/>
        </w:rPr>
        <w:t>只读设置</w:t>
      </w:r>
    </w:p>
    <w:p w:rsidR="00641C04" w:rsidRPr="00C72545" w:rsidRDefault="00641C04" w:rsidP="00641C04">
      <w:pPr>
        <w:rPr>
          <w:b/>
        </w:rPr>
      </w:pPr>
      <w:r w:rsidRPr="00C72545">
        <w:rPr>
          <w:rFonts w:hint="eastAsia"/>
          <w:b/>
        </w:rPr>
        <w:t>启动：</w:t>
      </w:r>
    </w:p>
    <w:p w:rsidR="00894E2D" w:rsidRDefault="00DC0EB0" w:rsidP="00894E2D">
      <w:r>
        <w:rPr>
          <w:rFonts w:hint="eastAsia"/>
        </w:rPr>
        <w:tab/>
      </w:r>
      <w:r w:rsidR="00894E2D">
        <w:rPr>
          <w:rFonts w:hint="eastAsia"/>
        </w:rPr>
        <w:t>$src/redis-server redis.conf</w:t>
      </w:r>
    </w:p>
    <w:p w:rsidR="00803D87" w:rsidRPr="004C3DDA" w:rsidRDefault="004C3DDA" w:rsidP="009E3D70">
      <w:pPr>
        <w:rPr>
          <w:b/>
        </w:rPr>
      </w:pPr>
      <w:r w:rsidRPr="004C3DDA">
        <w:rPr>
          <w:rFonts w:hint="eastAsia"/>
          <w:b/>
        </w:rPr>
        <w:t>测试：</w:t>
      </w:r>
    </w:p>
    <w:p w:rsidR="004C3DDA" w:rsidRDefault="004C3DDA" w:rsidP="004C3DDA">
      <w:r>
        <w:rPr>
          <w:rFonts w:hint="eastAsia"/>
        </w:rPr>
        <w:tab/>
        <w:t>$src/redis-cli -h 127.0.0.1 -p 6379</w:t>
      </w:r>
    </w:p>
    <w:p w:rsidR="004C3DDA" w:rsidRDefault="004C3DDA" w:rsidP="004C3DDA">
      <w:r>
        <w:rPr>
          <w:rFonts w:hint="eastAsia"/>
        </w:rPr>
        <w:tab/>
        <w:t>$set mkey mvalue</w:t>
      </w:r>
    </w:p>
    <w:p w:rsidR="004C3DDA" w:rsidRDefault="004C3DDA" w:rsidP="004C3DDA">
      <w:r>
        <w:rPr>
          <w:rFonts w:hint="eastAsia"/>
        </w:rPr>
        <w:tab/>
        <w:t>$get mkey</w:t>
      </w:r>
    </w:p>
    <w:p w:rsidR="004C3DDA" w:rsidRPr="005F246F" w:rsidRDefault="005F246F" w:rsidP="009E3D70">
      <w:pPr>
        <w:rPr>
          <w:b/>
        </w:rPr>
      </w:pPr>
      <w:r w:rsidRPr="005F246F">
        <w:rPr>
          <w:rFonts w:hint="eastAsia"/>
          <w:b/>
        </w:rPr>
        <w:t>性能测试：</w:t>
      </w:r>
    </w:p>
    <w:p w:rsidR="00C0314E" w:rsidRDefault="005F246F" w:rsidP="00C0314E">
      <w:r>
        <w:rPr>
          <w:rFonts w:hint="eastAsia"/>
        </w:rPr>
        <w:tab/>
      </w:r>
      <w:r w:rsidR="00C0314E">
        <w:rPr>
          <w:rFonts w:hint="eastAsia"/>
        </w:rPr>
        <w:t xml:space="preserve">$ </w:t>
      </w:r>
      <w:r w:rsidR="00C0314E">
        <w:t>src/redis-benchmark -h 192.168.1.250 -p 22126 -t set -n 1000000 -c 100 -q</w:t>
      </w:r>
    </w:p>
    <w:p w:rsidR="005F246F" w:rsidRDefault="00461168" w:rsidP="009E3D70">
      <w:r>
        <w:rPr>
          <w:rFonts w:hint="eastAsia"/>
        </w:rPr>
        <w:tab/>
      </w:r>
      <w:r>
        <w:rPr>
          <w:rFonts w:hint="eastAsia"/>
        </w:rPr>
        <w:t>表示：</w:t>
      </w:r>
      <w:r>
        <w:rPr>
          <w:rFonts w:hint="eastAsia"/>
        </w:rPr>
        <w:t>set</w:t>
      </w:r>
      <w:r>
        <w:rPr>
          <w:rFonts w:hint="eastAsia"/>
        </w:rPr>
        <w:t>操作，</w:t>
      </w:r>
      <w:r>
        <w:rPr>
          <w:rFonts w:hint="eastAsia"/>
        </w:rPr>
        <w:t>100</w:t>
      </w:r>
      <w:r>
        <w:rPr>
          <w:rFonts w:hint="eastAsia"/>
        </w:rPr>
        <w:t>万</w:t>
      </w:r>
      <w:r w:rsidR="00CF3B98">
        <w:rPr>
          <w:rFonts w:hint="eastAsia"/>
        </w:rPr>
        <w:t>个</w:t>
      </w:r>
      <w:r>
        <w:rPr>
          <w:rFonts w:hint="eastAsia"/>
        </w:rPr>
        <w:t>请求，并非量</w:t>
      </w:r>
      <w:r>
        <w:rPr>
          <w:rFonts w:hint="eastAsia"/>
        </w:rPr>
        <w:t>100</w:t>
      </w:r>
    </w:p>
    <w:p w:rsidR="00E45331" w:rsidRPr="000F79C2" w:rsidRDefault="00DA1DAE" w:rsidP="000F79C2">
      <w:pPr>
        <w:pStyle w:val="2"/>
        <w:rPr>
          <w:sz w:val="24"/>
        </w:rPr>
      </w:pPr>
      <w:r>
        <w:rPr>
          <w:rFonts w:hint="eastAsia"/>
          <w:sz w:val="24"/>
        </w:rPr>
        <w:t>s</w:t>
      </w:r>
      <w:r w:rsidR="00E45331" w:rsidRPr="000F79C2">
        <w:rPr>
          <w:rFonts w:hint="eastAsia"/>
          <w:sz w:val="24"/>
        </w:rPr>
        <w:t>entinel</w:t>
      </w:r>
    </w:p>
    <w:p w:rsidR="00C72545" w:rsidRDefault="00C72545" w:rsidP="00C72545">
      <w:pPr>
        <w:rPr>
          <w:b/>
        </w:rPr>
      </w:pPr>
      <w:r w:rsidRPr="00C72545">
        <w:rPr>
          <w:rFonts w:hint="eastAsia"/>
          <w:b/>
        </w:rPr>
        <w:t>功能：</w:t>
      </w:r>
    </w:p>
    <w:p w:rsidR="00BF7F55" w:rsidRPr="00BF7F55" w:rsidRDefault="00BF7F55" w:rsidP="00C72545">
      <w:r w:rsidRPr="00BF7F55">
        <w:rPr>
          <w:rFonts w:hint="eastAsia"/>
        </w:rPr>
        <w:tab/>
      </w:r>
      <w:r w:rsidRPr="00BF7F55">
        <w:rPr>
          <w:rFonts w:hint="eastAsia"/>
        </w:rPr>
        <w:t>监控</w:t>
      </w:r>
      <w:r>
        <w:rPr>
          <w:rFonts w:hint="eastAsia"/>
        </w:rPr>
        <w:t>redis</w:t>
      </w:r>
      <w:r>
        <w:rPr>
          <w:rFonts w:hint="eastAsia"/>
        </w:rPr>
        <w:t>集群，自身可以配置集群，可以实现</w:t>
      </w:r>
      <w:r w:rsidR="001D06BB">
        <w:rPr>
          <w:rFonts w:hint="eastAsia"/>
        </w:rPr>
        <w:t>主从切换，宕机切换</w:t>
      </w:r>
    </w:p>
    <w:p w:rsidR="00C72545" w:rsidRDefault="00C72545" w:rsidP="00C72545">
      <w:pPr>
        <w:rPr>
          <w:b/>
        </w:rPr>
      </w:pPr>
      <w:r w:rsidRPr="00C72545">
        <w:rPr>
          <w:rFonts w:hint="eastAsia"/>
          <w:b/>
        </w:rPr>
        <w:t>安装：</w:t>
      </w:r>
    </w:p>
    <w:p w:rsidR="00105D7C" w:rsidRDefault="004D4B8E" w:rsidP="00105D7C">
      <w:r w:rsidRPr="00F967B2">
        <w:rPr>
          <w:rFonts w:hint="eastAsia"/>
        </w:rPr>
        <w:tab/>
      </w:r>
      <w:r w:rsidR="00105D7C">
        <w:rPr>
          <w:rFonts w:hint="eastAsia"/>
        </w:rPr>
        <w:t xml:space="preserve">$ wget </w:t>
      </w:r>
      <w:r w:rsidR="00105D7C" w:rsidRPr="00ED52CB">
        <w:t>http://download.redis.io/releases/redis-2.8.9.tar.gz</w:t>
      </w:r>
    </w:p>
    <w:p w:rsidR="00105D7C" w:rsidRDefault="00105D7C" w:rsidP="00105D7C">
      <w:r>
        <w:rPr>
          <w:rFonts w:hint="eastAsia"/>
        </w:rPr>
        <w:tab/>
        <w:t>$tar xzf redis-2.8.9.tar.gz</w:t>
      </w:r>
    </w:p>
    <w:p w:rsidR="00105D7C" w:rsidRDefault="00105D7C" w:rsidP="00105D7C">
      <w:r>
        <w:rPr>
          <w:rFonts w:hint="eastAsia"/>
        </w:rPr>
        <w:tab/>
        <w:t>$cd redis-2.8.9</w:t>
      </w:r>
    </w:p>
    <w:p w:rsidR="004D4B8E" w:rsidRPr="00F967B2" w:rsidRDefault="00105D7C" w:rsidP="00C72545">
      <w:r>
        <w:rPr>
          <w:rFonts w:hint="eastAsia"/>
        </w:rPr>
        <w:tab/>
        <w:t>$make</w:t>
      </w:r>
    </w:p>
    <w:p w:rsidR="00C72545" w:rsidRDefault="00C72545" w:rsidP="00C72545">
      <w:pPr>
        <w:rPr>
          <w:b/>
        </w:rPr>
      </w:pPr>
      <w:r w:rsidRPr="00C72545">
        <w:rPr>
          <w:rFonts w:hint="eastAsia"/>
          <w:b/>
        </w:rPr>
        <w:t>配置：</w:t>
      </w:r>
    </w:p>
    <w:p w:rsidR="0078472C" w:rsidRDefault="0078472C" w:rsidP="0078472C">
      <w:r>
        <w:rPr>
          <w:rFonts w:hint="eastAsia"/>
        </w:rPr>
        <w:tab/>
        <w:t xml:space="preserve">$vi </w:t>
      </w:r>
      <w:r w:rsidRPr="00673266">
        <w:t>sentinel.conf</w:t>
      </w:r>
    </w:p>
    <w:p w:rsidR="0078472C" w:rsidRPr="00AD085F" w:rsidRDefault="0078472C" w:rsidP="0078472C">
      <w:pPr>
        <w:rPr>
          <w:b/>
        </w:rPr>
      </w:pPr>
      <w:r>
        <w:rPr>
          <w:rFonts w:hint="eastAsia"/>
        </w:rPr>
        <w:lastRenderedPageBreak/>
        <w:tab/>
      </w:r>
      <w:r w:rsidRPr="00AD085F">
        <w:rPr>
          <w:rFonts w:hint="eastAsia"/>
          <w:b/>
        </w:rPr>
        <w:t>#master1:</w:t>
      </w:r>
    </w:p>
    <w:p w:rsidR="0078472C" w:rsidRPr="00B614C0" w:rsidRDefault="0078472C" w:rsidP="0078472C">
      <w:r w:rsidRPr="00B614C0">
        <w:rPr>
          <w:rFonts w:hint="eastAsia"/>
        </w:rPr>
        <w:tab/>
      </w:r>
      <w:r w:rsidRPr="00B614C0">
        <w:t xml:space="preserve">sentinel monitor sigma-server1 </w:t>
      </w:r>
      <w:r w:rsidR="002F1BB8" w:rsidRPr="00B614C0">
        <w:rPr>
          <w:rFonts w:hint="eastAsia"/>
        </w:rPr>
        <w:t>192.168.1.250</w:t>
      </w:r>
      <w:r w:rsidRPr="00B614C0">
        <w:t xml:space="preserve"> 6379 2</w:t>
      </w:r>
      <w:r w:rsidRPr="00B614C0">
        <w:rPr>
          <w:rFonts w:hint="eastAsia"/>
        </w:rPr>
        <w:tab/>
      </w:r>
    </w:p>
    <w:p w:rsidR="0078472C" w:rsidRPr="00B614C0" w:rsidRDefault="0078472C" w:rsidP="0078472C">
      <w:r w:rsidRPr="00B614C0">
        <w:t xml:space="preserve">    sentinel down-after-milliseconds sigma-server1 10000 </w:t>
      </w:r>
    </w:p>
    <w:p w:rsidR="0078472C" w:rsidRPr="00B614C0" w:rsidRDefault="0078472C" w:rsidP="0078472C">
      <w:r w:rsidRPr="00B614C0">
        <w:t xml:space="preserve">    sentinel parallel-syncs sigma-server1 1</w:t>
      </w:r>
    </w:p>
    <w:p w:rsidR="0078472C" w:rsidRPr="00B614C0" w:rsidRDefault="0078472C" w:rsidP="0078472C">
      <w:r w:rsidRPr="00B614C0">
        <w:t xml:space="preserve">    sentinel failover-timeout sigma-server1 90000</w:t>
      </w:r>
    </w:p>
    <w:p w:rsidR="0078472C" w:rsidRPr="00B614C0" w:rsidRDefault="0078472C" w:rsidP="0078472C">
      <w:pPr>
        <w:rPr>
          <w:b/>
        </w:rPr>
      </w:pPr>
      <w:r w:rsidRPr="00B614C0">
        <w:rPr>
          <w:rFonts w:hint="eastAsia"/>
        </w:rPr>
        <w:tab/>
      </w:r>
      <w:r w:rsidRPr="00B614C0">
        <w:rPr>
          <w:rFonts w:hint="eastAsia"/>
          <w:b/>
        </w:rPr>
        <w:t>#master2:</w:t>
      </w:r>
    </w:p>
    <w:p w:rsidR="0078472C" w:rsidRPr="00B614C0" w:rsidRDefault="0078472C" w:rsidP="0078472C">
      <w:r w:rsidRPr="00B614C0">
        <w:t xml:space="preserve">    sentinel monitor sigma-server2 </w:t>
      </w:r>
      <w:r w:rsidR="00C97AE3" w:rsidRPr="00B614C0">
        <w:rPr>
          <w:rFonts w:hint="eastAsia"/>
        </w:rPr>
        <w:t>192.168.1.251</w:t>
      </w:r>
      <w:r w:rsidRPr="00B614C0">
        <w:t xml:space="preserve"> </w:t>
      </w:r>
      <w:r w:rsidR="00C97AE3" w:rsidRPr="00B614C0">
        <w:rPr>
          <w:rFonts w:hint="eastAsia"/>
        </w:rPr>
        <w:t>6</w:t>
      </w:r>
      <w:r w:rsidRPr="00B614C0">
        <w:t>379 2</w:t>
      </w:r>
    </w:p>
    <w:p w:rsidR="0078472C" w:rsidRPr="00B614C0" w:rsidRDefault="0078472C" w:rsidP="0078472C">
      <w:r w:rsidRPr="00B614C0">
        <w:rPr>
          <w:rFonts w:hint="eastAsia"/>
        </w:rPr>
        <w:tab/>
        <w:t>#</w:t>
      </w:r>
      <w:r w:rsidRPr="00B614C0">
        <w:t xml:space="preserve"> </w:t>
      </w:r>
      <w:r w:rsidRPr="00B614C0">
        <w:t>多少秒（默认</w:t>
      </w:r>
      <w:r w:rsidRPr="00B614C0">
        <w:t>30</w:t>
      </w:r>
      <w:r w:rsidRPr="00B614C0">
        <w:t>秒）后</w:t>
      </w:r>
      <w:r w:rsidRPr="00B614C0">
        <w:t>Maste</w:t>
      </w:r>
      <w:r w:rsidRPr="00B614C0">
        <w:rPr>
          <w:rFonts w:hint="eastAsia"/>
        </w:rPr>
        <w:t>r</w:t>
      </w:r>
      <w:r w:rsidRPr="00B614C0">
        <w:t>不可用被确认为</w:t>
      </w:r>
      <w:r w:rsidRPr="00B614C0">
        <w:t>S_DOWN</w:t>
      </w:r>
      <w:r w:rsidRPr="00B614C0">
        <w:t>状态</w:t>
      </w:r>
    </w:p>
    <w:p w:rsidR="0078472C" w:rsidRPr="00B614C0" w:rsidRDefault="0078472C" w:rsidP="0078472C">
      <w:r w:rsidRPr="00B614C0">
        <w:t xml:space="preserve">    sentinel down-after-milliseconds sigma-server2 10000 </w:t>
      </w:r>
    </w:p>
    <w:p w:rsidR="0078472C" w:rsidRPr="00B614C0" w:rsidRDefault="0078472C" w:rsidP="0078472C">
      <w:r w:rsidRPr="00B614C0">
        <w:t xml:space="preserve">    </w:t>
      </w:r>
      <w:r w:rsidRPr="00B614C0">
        <w:rPr>
          <w:rFonts w:hint="eastAsia"/>
        </w:rPr>
        <w:t>#</w:t>
      </w:r>
      <w:r w:rsidRPr="00B614C0">
        <w:t>在</w:t>
      </w:r>
      <w:r w:rsidRPr="00B614C0">
        <w:t>failover</w:t>
      </w:r>
      <w:r w:rsidRPr="00B614C0">
        <w:t>过程中，同时向多少个</w:t>
      </w:r>
      <w:r w:rsidRPr="00B614C0">
        <w:t>slave</w:t>
      </w:r>
      <w:r w:rsidRPr="00B614C0">
        <w:t>同步数据</w:t>
      </w:r>
    </w:p>
    <w:p w:rsidR="0078472C" w:rsidRPr="00B614C0" w:rsidRDefault="0078472C" w:rsidP="0078472C">
      <w:r w:rsidRPr="00B614C0">
        <w:rPr>
          <w:rFonts w:hint="eastAsia"/>
        </w:rPr>
        <w:tab/>
      </w:r>
      <w:r w:rsidRPr="00B614C0">
        <w:t>sentinel parallel-syncs sigma-server2 1</w:t>
      </w:r>
    </w:p>
    <w:p w:rsidR="0078472C" w:rsidRPr="00B614C0" w:rsidRDefault="0078472C" w:rsidP="0078472C">
      <w:r w:rsidRPr="00B614C0">
        <w:rPr>
          <w:rFonts w:hint="eastAsia"/>
        </w:rPr>
        <w:tab/>
      </w:r>
      <w:r w:rsidRPr="00B614C0">
        <w:t xml:space="preserve"># </w:t>
      </w:r>
      <w:r w:rsidRPr="00B614C0">
        <w:t>指定</w:t>
      </w:r>
      <w:r w:rsidRPr="00B614C0">
        <w:t>master</w:t>
      </w:r>
      <w:r w:rsidR="00467DC1" w:rsidRPr="00B614C0">
        <w:rPr>
          <w:rFonts w:hint="eastAsia"/>
        </w:rPr>
        <w:t xml:space="preserve"> </w:t>
      </w:r>
      <w:r w:rsidRPr="00B614C0">
        <w:t>&lt;master-name&gt; failover</w:t>
      </w:r>
      <w:r w:rsidRPr="00B614C0">
        <w:t>的超时时间（毫秒）</w:t>
      </w:r>
      <w:r w:rsidRPr="00B614C0">
        <w:rPr>
          <w:rFonts w:hint="eastAsia"/>
        </w:rPr>
        <w:t>,</w:t>
      </w:r>
      <w:r w:rsidRPr="00B614C0">
        <w:t xml:space="preserve"> </w:t>
      </w:r>
      <w:r w:rsidRPr="00B614C0">
        <w:t>若</w:t>
      </w:r>
      <w:r w:rsidRPr="00B614C0">
        <w:t>sentinel</w:t>
      </w:r>
      <w:r w:rsidRPr="00B614C0">
        <w:t>在该配置值内未能完成</w:t>
      </w:r>
      <w:r w:rsidRPr="00B614C0">
        <w:t>failover</w:t>
      </w:r>
      <w:r w:rsidRPr="00B614C0">
        <w:t>操作，则认为本次</w:t>
      </w:r>
      <w:r w:rsidRPr="00B614C0">
        <w:t>failover</w:t>
      </w:r>
      <w:r w:rsidRPr="00B614C0">
        <w:t>失败</w:t>
      </w:r>
      <w:r w:rsidRPr="00B614C0">
        <w:rPr>
          <w:rFonts w:hint="eastAsia"/>
        </w:rPr>
        <w:t>，</w:t>
      </w:r>
      <w:r w:rsidRPr="00B614C0">
        <w:t>默认为</w:t>
      </w:r>
      <w:r w:rsidRPr="00B614C0">
        <w:t>3</w:t>
      </w:r>
      <w:r w:rsidRPr="00B614C0">
        <w:t>分钟</w:t>
      </w:r>
    </w:p>
    <w:p w:rsidR="0078472C" w:rsidRDefault="0078472C" w:rsidP="00C45413">
      <w:pPr>
        <w:ind w:firstLine="435"/>
      </w:pPr>
      <w:r w:rsidRPr="00B614C0">
        <w:t>sentinel failover-timeout sigma-server2 90000</w:t>
      </w:r>
    </w:p>
    <w:p w:rsidR="00C45413" w:rsidRDefault="00C45413" w:rsidP="00C45413">
      <w:pPr>
        <w:ind w:firstLine="420"/>
      </w:pPr>
    </w:p>
    <w:p w:rsidR="00C45413" w:rsidRPr="003F4A1B" w:rsidRDefault="00C45413" w:rsidP="00C45413">
      <w:pPr>
        <w:ind w:firstLine="420"/>
      </w:pPr>
      <w:r w:rsidRPr="003F56C9">
        <w:t>sentinel monitor &lt;master-name&gt; &lt;ip&gt; &lt;redis-port&gt; &lt;quorum&gt;</w:t>
      </w:r>
    </w:p>
    <w:p w:rsidR="00400C7F" w:rsidRPr="005F2D89" w:rsidRDefault="00C45413" w:rsidP="004C13B0">
      <w:r>
        <w:rPr>
          <w:rFonts w:hint="eastAsia"/>
        </w:rPr>
        <w:tab/>
      </w:r>
      <w:r>
        <w:rPr>
          <w:rFonts w:hint="eastAsia"/>
        </w:rPr>
        <w:tab/>
      </w:r>
      <w:r>
        <w:t>&lt;quorum&gt;</w:t>
      </w:r>
      <w:r>
        <w:t>表示确认一个</w:t>
      </w:r>
      <w:r>
        <w:t>Master</w:t>
      </w:r>
      <w:r>
        <w:t>为</w:t>
      </w:r>
      <w:r>
        <w:t>O_DOWN</w:t>
      </w:r>
      <w:r>
        <w:t>最少需要多少个哨兵认可</w:t>
      </w:r>
      <w:r>
        <w:rPr>
          <w:rFonts w:hint="eastAsia"/>
        </w:rPr>
        <w:t>，</w:t>
      </w:r>
      <w:r>
        <w:t>当</w:t>
      </w:r>
      <w:r>
        <w:t>sentinel</w:t>
      </w:r>
      <w:r>
        <w:t>为</w:t>
      </w:r>
      <w:r>
        <w:t>3</w:t>
      </w:r>
      <w:r>
        <w:t>个时，推荐</w:t>
      </w:r>
      <w:r>
        <w:t>&lt;quorum&gt;</w:t>
      </w:r>
      <w:r>
        <w:t>使用</w:t>
      </w:r>
      <w:r>
        <w:t>2</w:t>
      </w:r>
      <w:r>
        <w:t>，即</w:t>
      </w:r>
      <w:r>
        <w:t>&lt;quorum&gt;=num of sentinel -1</w:t>
      </w:r>
    </w:p>
    <w:p w:rsidR="00E45331" w:rsidRDefault="00C72545" w:rsidP="00C72545">
      <w:pPr>
        <w:rPr>
          <w:b/>
        </w:rPr>
      </w:pPr>
      <w:r w:rsidRPr="00C72545">
        <w:rPr>
          <w:rFonts w:hint="eastAsia"/>
          <w:b/>
        </w:rPr>
        <w:t>启动：</w:t>
      </w:r>
    </w:p>
    <w:p w:rsidR="006237B6" w:rsidRDefault="006237B6" w:rsidP="00C72545">
      <w:r w:rsidRPr="006237B6">
        <w:rPr>
          <w:rFonts w:hint="eastAsia"/>
        </w:rPr>
        <w:tab/>
      </w:r>
      <w:r w:rsidR="005F2D89">
        <w:rPr>
          <w:rFonts w:hint="eastAsia"/>
        </w:rPr>
        <w:t>$src/redis-sentinel sentinel.conf</w:t>
      </w:r>
    </w:p>
    <w:p w:rsidR="00744978" w:rsidRPr="005A3478" w:rsidRDefault="00744978" w:rsidP="00C72545"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sentinel</w:t>
      </w:r>
      <w:r>
        <w:rPr>
          <w:rFonts w:hint="eastAsia"/>
        </w:rPr>
        <w:t>信息</w:t>
      </w:r>
      <w:r>
        <w:rPr>
          <w:rFonts w:hint="eastAsia"/>
        </w:rPr>
        <w:t>:</w:t>
      </w:r>
      <w:r w:rsidRPr="00DC5172">
        <w:t xml:space="preserve"> redis-cli -h 192.168.</w:t>
      </w:r>
      <w:r w:rsidR="00741610">
        <w:rPr>
          <w:rFonts w:hint="eastAsia"/>
        </w:rPr>
        <w:t>1</w:t>
      </w:r>
      <w:r w:rsidRPr="00DC5172">
        <w:t>.</w:t>
      </w:r>
      <w:r w:rsidR="00741610">
        <w:rPr>
          <w:rFonts w:hint="eastAsia"/>
        </w:rPr>
        <w:t>250</w:t>
      </w:r>
      <w:r w:rsidR="00A34FC5">
        <w:t xml:space="preserve"> -p </w:t>
      </w:r>
      <w:r w:rsidRPr="00DC5172">
        <w:t xml:space="preserve">6379 info </w:t>
      </w:r>
      <w:r w:rsidR="00715FAD">
        <w:rPr>
          <w:rFonts w:hint="eastAsia"/>
        </w:rPr>
        <w:t>s</w:t>
      </w:r>
      <w:r w:rsidRPr="00DC5172">
        <w:t>entinel</w:t>
      </w:r>
    </w:p>
    <w:p w:rsidR="003A4FFF" w:rsidRDefault="003A4FFF" w:rsidP="00B37BF8">
      <w:pPr>
        <w:ind w:left="420"/>
        <w:rPr>
          <w:rFonts w:hint="eastAsia"/>
        </w:rPr>
      </w:pPr>
      <w:bookmarkStart w:id="0" w:name="_GoBack"/>
      <w:bookmarkEnd w:id="0"/>
    </w:p>
    <w:p w:rsidR="00C2521E" w:rsidRPr="00043B1C" w:rsidRDefault="001567A7" w:rsidP="00F537C3">
      <w:r>
        <w:rPr>
          <w:rFonts w:hint="eastAsia"/>
        </w:rPr>
        <w:tab/>
      </w:r>
    </w:p>
    <w:sectPr w:rsidR="00C2521E" w:rsidRPr="00043B1C" w:rsidSect="002F15D3">
      <w:headerReference w:type="default" r:id="rId9"/>
      <w:footerReference w:type="default" r:id="rId10"/>
      <w:pgSz w:w="11906" w:h="16838" w:code="9"/>
      <w:pgMar w:top="1440" w:right="1797" w:bottom="1440" w:left="1797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608" w:rsidRDefault="009A1608">
      <w:r>
        <w:separator/>
      </w:r>
    </w:p>
  </w:endnote>
  <w:endnote w:type="continuationSeparator" w:id="0">
    <w:p w:rsidR="009A1608" w:rsidRDefault="009A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5D3" w:rsidRDefault="002F15D3" w:rsidP="002F15D3">
    <w:pPr>
      <w:pStyle w:val="a4"/>
      <w:spacing w:line="100" w:lineRule="exact"/>
      <w:jc w:val="center"/>
      <w:rPr>
        <w:rFonts w:ascii="Arial Unicode MS" w:eastAsia="Arial Unicode MS" w:hAnsi="Arial Unicode MS" w:cs="Arial Unicode MS"/>
        <w:b/>
        <w:i/>
        <w:color w:val="365F91" w:themeColor="accent1" w:themeShade="BF"/>
        <w:sz w:val="24"/>
        <w:szCs w:val="24"/>
      </w:rPr>
    </w:pPr>
  </w:p>
  <w:p w:rsidR="002F15D3" w:rsidRPr="00D568B9" w:rsidRDefault="002F15D3" w:rsidP="002F15D3">
    <w:pPr>
      <w:pStyle w:val="a4"/>
      <w:spacing w:line="300" w:lineRule="exact"/>
      <w:jc w:val="center"/>
      <w:rPr>
        <w:rFonts w:ascii="Arial Unicode MS" w:eastAsia="Arial Unicode MS" w:hAnsi="Arial Unicode MS" w:cs="Arial Unicode MS"/>
        <w:b/>
        <w:i/>
        <w:color w:val="365F91" w:themeColor="accent1" w:themeShade="BF"/>
        <w:sz w:val="24"/>
        <w:szCs w:val="24"/>
      </w:rPr>
    </w:pPr>
    <w:r w:rsidRPr="00D568B9">
      <w:rPr>
        <w:rFonts w:ascii="Arial Unicode MS" w:eastAsia="Arial Unicode MS" w:hAnsi="Arial Unicode MS" w:cs="Arial Unicode MS"/>
        <w:b/>
        <w:i/>
        <w:color w:val="365F91" w:themeColor="accent1" w:themeShade="BF"/>
        <w:sz w:val="24"/>
        <w:szCs w:val="24"/>
      </w:rPr>
      <w:t>ShangHai ZhouYee network technology co.,LTD</w:t>
    </w:r>
  </w:p>
  <w:p w:rsidR="002F15D3" w:rsidRPr="00D568B9" w:rsidRDefault="002F15D3" w:rsidP="002F15D3">
    <w:pPr>
      <w:pStyle w:val="a4"/>
      <w:spacing w:line="300" w:lineRule="exact"/>
      <w:jc w:val="center"/>
      <w:rPr>
        <w:rFonts w:ascii="Arial Unicode MS" w:eastAsia="Arial Unicode MS" w:hAnsi="Arial Unicode MS" w:cs="Arial Unicode MS"/>
        <w:i/>
        <w:color w:val="365F91" w:themeColor="accent1" w:themeShade="BF"/>
      </w:rPr>
    </w:pPr>
    <w:r w:rsidRPr="00D568B9">
      <w:rPr>
        <w:rFonts w:ascii="Arial Unicode MS" w:eastAsia="Arial Unicode MS" w:hAnsi="Arial Unicode MS" w:cs="Arial Unicode MS"/>
        <w:i/>
        <w:color w:val="365F91" w:themeColor="accent1" w:themeShade="BF"/>
      </w:rPr>
      <w:t>上海市浦东新区商城路800号斯米克大厦2008室  021-58921626</w:t>
    </w:r>
  </w:p>
  <w:p w:rsidR="003E22CE" w:rsidRPr="002F15D3" w:rsidRDefault="002F15D3" w:rsidP="002F15D3">
    <w:pPr>
      <w:pStyle w:val="a4"/>
      <w:spacing w:line="300" w:lineRule="exact"/>
      <w:jc w:val="center"/>
      <w:rPr>
        <w:rStyle w:val="a5"/>
        <w:rFonts w:ascii="Arial Unicode MS" w:eastAsia="Arial Unicode MS" w:hAnsi="Arial Unicode MS" w:cs="Arial Unicode MS"/>
        <w:i/>
        <w:color w:val="365F91" w:themeColor="accent1" w:themeShade="BF"/>
      </w:rPr>
    </w:pPr>
    <w:r>
      <w:rPr>
        <w:rFonts w:ascii="Arial Unicode MS" w:eastAsia="Arial Unicode MS" w:hAnsi="Arial Unicode MS" w:cs="Arial Unicode MS" w:hint="eastAsia"/>
        <w:i/>
        <w:color w:val="365F91" w:themeColor="accent1" w:themeShade="BF"/>
      </w:rPr>
      <w:t xml:space="preserve">             </w:t>
    </w:r>
    <w:r w:rsidRPr="00D568B9">
      <w:rPr>
        <w:rFonts w:ascii="Arial Unicode MS" w:eastAsia="Arial Unicode MS" w:hAnsi="Arial Unicode MS" w:cs="Arial Unicode MS"/>
        <w:i/>
        <w:color w:val="365F91" w:themeColor="accent1" w:themeShade="BF"/>
      </w:rPr>
      <w:t>CIMIC Building Room 211,ShangCheng Road No.800, Pudong,Shanghai</w:t>
    </w:r>
    <w:r>
      <w:rPr>
        <w:rFonts w:ascii="Arial Unicode MS" w:eastAsia="Arial Unicode MS" w:hAnsi="Arial Unicode MS" w:cs="Arial Unicode MS" w:hint="eastAsia"/>
        <w:i/>
        <w:color w:val="365F91" w:themeColor="accent1" w:themeShade="BF"/>
      </w:rPr>
      <w:t xml:space="preserve">          </w:t>
    </w:r>
    <w:sdt>
      <w:sdtPr>
        <w:id w:val="1025217004"/>
        <w:docPartObj>
          <w:docPartGallery w:val="Page Numbers (Bottom of Page)"/>
          <w:docPartUnique/>
        </w:docPartObj>
      </w:sdtPr>
      <w:sdtEndPr/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Pr="00136806">
              <w:rPr>
                <w:color w:val="17365D" w:themeColor="text2" w:themeShade="BF"/>
              </w:rPr>
              <w:t xml:space="preserve"> </w:t>
            </w:r>
            <w:r w:rsidRPr="00136806">
              <w:rPr>
                <w:b/>
                <w:bCs/>
                <w:color w:val="17365D" w:themeColor="text2" w:themeShade="BF"/>
                <w:sz w:val="24"/>
                <w:szCs w:val="24"/>
              </w:rPr>
              <w:fldChar w:fldCharType="begin"/>
            </w:r>
            <w:r w:rsidRPr="00136806">
              <w:rPr>
                <w:b/>
                <w:bCs/>
                <w:color w:val="17365D" w:themeColor="text2" w:themeShade="BF"/>
              </w:rPr>
              <w:instrText>PAGE</w:instrText>
            </w:r>
            <w:r w:rsidRPr="00136806">
              <w:rPr>
                <w:b/>
                <w:bCs/>
                <w:color w:val="17365D" w:themeColor="text2" w:themeShade="BF"/>
                <w:sz w:val="24"/>
                <w:szCs w:val="24"/>
              </w:rPr>
              <w:fldChar w:fldCharType="separate"/>
            </w:r>
            <w:r w:rsidR="003A4FFF">
              <w:rPr>
                <w:b/>
                <w:bCs/>
                <w:noProof/>
                <w:color w:val="17365D" w:themeColor="text2" w:themeShade="BF"/>
              </w:rPr>
              <w:t>4</w:t>
            </w:r>
            <w:r w:rsidRPr="00136806">
              <w:rPr>
                <w:b/>
                <w:bCs/>
                <w:color w:val="17365D" w:themeColor="text2" w:themeShade="BF"/>
                <w:sz w:val="24"/>
                <w:szCs w:val="24"/>
              </w:rPr>
              <w:fldChar w:fldCharType="end"/>
            </w:r>
            <w:r w:rsidRPr="00136806">
              <w:rPr>
                <w:color w:val="17365D" w:themeColor="text2" w:themeShade="BF"/>
              </w:rPr>
              <w:t xml:space="preserve"> / </w:t>
            </w:r>
            <w:r w:rsidRPr="00136806">
              <w:rPr>
                <w:b/>
                <w:bCs/>
                <w:color w:val="17365D" w:themeColor="text2" w:themeShade="BF"/>
                <w:sz w:val="24"/>
                <w:szCs w:val="24"/>
              </w:rPr>
              <w:fldChar w:fldCharType="begin"/>
            </w:r>
            <w:r w:rsidRPr="00136806">
              <w:rPr>
                <w:b/>
                <w:bCs/>
                <w:color w:val="17365D" w:themeColor="text2" w:themeShade="BF"/>
              </w:rPr>
              <w:instrText>NUMPAGES</w:instrText>
            </w:r>
            <w:r w:rsidRPr="00136806">
              <w:rPr>
                <w:b/>
                <w:bCs/>
                <w:color w:val="17365D" w:themeColor="text2" w:themeShade="BF"/>
                <w:sz w:val="24"/>
                <w:szCs w:val="24"/>
              </w:rPr>
              <w:fldChar w:fldCharType="separate"/>
            </w:r>
            <w:r w:rsidR="003A4FFF">
              <w:rPr>
                <w:b/>
                <w:bCs/>
                <w:noProof/>
                <w:color w:val="17365D" w:themeColor="text2" w:themeShade="BF"/>
              </w:rPr>
              <w:t>4</w:t>
            </w:r>
            <w:r w:rsidRPr="00136806">
              <w:rPr>
                <w:b/>
                <w:bCs/>
                <w:color w:val="17365D" w:themeColor="text2" w:themeShade="BF"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608" w:rsidRDefault="009A1608">
      <w:r>
        <w:separator/>
      </w:r>
    </w:p>
  </w:footnote>
  <w:footnote w:type="continuationSeparator" w:id="0">
    <w:p w:rsidR="009A1608" w:rsidRDefault="009A16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71" w:type="dxa"/>
      <w:tblInd w:w="-34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Layout w:type="fixed"/>
      <w:tblLook w:val="0000" w:firstRow="0" w:lastRow="0" w:firstColumn="0" w:lastColumn="0" w:noHBand="0" w:noVBand="0"/>
    </w:tblPr>
    <w:tblGrid>
      <w:gridCol w:w="1702"/>
      <w:gridCol w:w="2126"/>
      <w:gridCol w:w="1843"/>
    </w:tblGrid>
    <w:tr w:rsidR="002F15D3" w:rsidRPr="00324C4D" w:rsidTr="006C1FE0">
      <w:trPr>
        <w:trHeight w:val="157"/>
      </w:trPr>
      <w:tc>
        <w:tcPr>
          <w:tcW w:w="1702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F15D3" w:rsidRDefault="002F15D3" w:rsidP="006C1FE0">
          <w:pPr>
            <w:spacing w:line="300" w:lineRule="exact"/>
            <w:jc w:val="center"/>
          </w:pPr>
          <w:r w:rsidRPr="00324C4D">
            <w:rPr>
              <w:rFonts w:hint="eastAsia"/>
              <w:b/>
              <w:bCs/>
            </w:rPr>
            <w:t>Pro N</w:t>
          </w:r>
          <w:r w:rsidRPr="00324C4D">
            <w:rPr>
              <w:b/>
              <w:bCs/>
            </w:rPr>
            <w:t>ame</w:t>
          </w:r>
        </w:p>
      </w:tc>
      <w:tc>
        <w:tcPr>
          <w:tcW w:w="2126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F15D3" w:rsidRDefault="002F15D3" w:rsidP="006C1FE0">
          <w:pPr>
            <w:spacing w:line="300" w:lineRule="exact"/>
            <w:jc w:val="center"/>
          </w:pPr>
          <w:r w:rsidRPr="00324C4D">
            <w:rPr>
              <w:b/>
              <w:bCs/>
            </w:rPr>
            <w:t>Date</w:t>
          </w:r>
        </w:p>
      </w:tc>
      <w:tc>
        <w:tcPr>
          <w:tcW w:w="1843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bottom"/>
        </w:tcPr>
        <w:p w:rsidR="002F15D3" w:rsidRPr="00662886" w:rsidRDefault="002F15D3" w:rsidP="006C1FE0">
          <w:pPr>
            <w:spacing w:line="300" w:lineRule="exact"/>
            <w:jc w:val="center"/>
            <w:rPr>
              <w:b/>
              <w:bCs/>
            </w:rPr>
          </w:pPr>
          <w:r w:rsidRPr="001861F0">
            <w:rPr>
              <w:rFonts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3268053A" wp14:editId="5B9D426F">
                <wp:simplePos x="0" y="0"/>
                <wp:positionH relativeFrom="column">
                  <wp:posOffset>1154430</wp:posOffset>
                </wp:positionH>
                <wp:positionV relativeFrom="paragraph">
                  <wp:posOffset>-57150</wp:posOffset>
                </wp:positionV>
                <wp:extent cx="1866900" cy="471805"/>
                <wp:effectExtent l="0" t="0" r="0" b="4445"/>
                <wp:wrapNone/>
                <wp:docPr id="2" name="图片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471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861F0">
            <w:rPr>
              <w:rFonts w:hint="eastAsia"/>
              <w:b/>
            </w:rPr>
            <w:t>E</w:t>
          </w:r>
          <w:r w:rsidRPr="001861F0">
            <w:rPr>
              <w:b/>
            </w:rPr>
            <w:t>ngineer</w:t>
          </w:r>
          <w:r w:rsidRPr="001861F0">
            <w:rPr>
              <w:rFonts w:hint="eastAsia"/>
              <w:b/>
              <w:bCs/>
            </w:rPr>
            <w:t xml:space="preserve"> </w:t>
          </w:r>
          <w:r w:rsidRPr="00324C4D">
            <w:rPr>
              <w:rFonts w:hint="eastAsia"/>
              <w:b/>
              <w:bCs/>
            </w:rPr>
            <w:t>Nam</w:t>
          </w:r>
          <w:r w:rsidRPr="00324C4D">
            <w:rPr>
              <w:b/>
              <w:bCs/>
            </w:rPr>
            <w:t>e</w:t>
          </w:r>
        </w:p>
      </w:tc>
    </w:tr>
    <w:tr w:rsidR="002F15D3" w:rsidRPr="00324C4D" w:rsidTr="006C1FE0">
      <w:trPr>
        <w:trHeight w:val="157"/>
      </w:trPr>
      <w:tc>
        <w:tcPr>
          <w:tcW w:w="1702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bottom"/>
        </w:tcPr>
        <w:p w:rsidR="002F15D3" w:rsidRDefault="002F15D3" w:rsidP="006C1FE0">
          <w:pPr>
            <w:spacing w:line="300" w:lineRule="exact"/>
            <w:jc w:val="center"/>
          </w:pPr>
        </w:p>
      </w:tc>
      <w:tc>
        <w:tcPr>
          <w:tcW w:w="2126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bottom"/>
        </w:tcPr>
        <w:p w:rsidR="002F15D3" w:rsidRDefault="002F15D3" w:rsidP="006C1FE0">
          <w:pPr>
            <w:spacing w:line="300" w:lineRule="exact"/>
            <w:jc w:val="center"/>
          </w:pPr>
          <w:r>
            <w:fldChar w:fldCharType="begin"/>
          </w:r>
          <w:r>
            <w:instrText xml:space="preserve"> CREATEDATE  \@ "M/d/yyyy h:mm am/pm" </w:instrText>
          </w:r>
          <w:r>
            <w:fldChar w:fldCharType="separate"/>
          </w:r>
          <w:r w:rsidR="00416471">
            <w:rPr>
              <w:noProof/>
            </w:rPr>
            <w:t>5/13/2014 4:24 PM</w:t>
          </w:r>
          <w:r>
            <w:rPr>
              <w:noProof/>
            </w:rPr>
            <w:fldChar w:fldCharType="end"/>
          </w:r>
        </w:p>
      </w:tc>
      <w:tc>
        <w:tcPr>
          <w:tcW w:w="1843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bottom"/>
        </w:tcPr>
        <w:p w:rsidR="002F15D3" w:rsidRDefault="002F15D3" w:rsidP="006C1FE0">
          <w:pPr>
            <w:spacing w:line="300" w:lineRule="exact"/>
            <w:jc w:val="center"/>
          </w:pPr>
        </w:p>
      </w:tc>
    </w:tr>
  </w:tbl>
  <w:p w:rsidR="00852748" w:rsidRPr="002F15D3" w:rsidRDefault="00852748" w:rsidP="002F15D3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5FF7"/>
    <w:multiLevelType w:val="hybridMultilevel"/>
    <w:tmpl w:val="A34412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FC3BFA"/>
    <w:multiLevelType w:val="hybridMultilevel"/>
    <w:tmpl w:val="69C2CC0A"/>
    <w:lvl w:ilvl="0" w:tplc="822C46BE">
      <w:start w:val="1"/>
      <w:numFmt w:val="bullet"/>
      <w:lvlText w:val="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>
    <w:nsid w:val="2B4A7131"/>
    <w:multiLevelType w:val="hybridMultilevel"/>
    <w:tmpl w:val="7012E0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E2A4F76"/>
    <w:multiLevelType w:val="hybridMultilevel"/>
    <w:tmpl w:val="3416A112"/>
    <w:lvl w:ilvl="0" w:tplc="822C46BE">
      <w:start w:val="1"/>
      <w:numFmt w:val="bullet"/>
      <w:lvlText w:val="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5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B274B7A"/>
    <w:multiLevelType w:val="hybridMultilevel"/>
    <w:tmpl w:val="784A4430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7">
    <w:nsid w:val="7D4810BC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471"/>
    <w:rsid w:val="000218DB"/>
    <w:rsid w:val="00022A90"/>
    <w:rsid w:val="00041B2F"/>
    <w:rsid w:val="00043A3D"/>
    <w:rsid w:val="00043B1C"/>
    <w:rsid w:val="00056E1E"/>
    <w:rsid w:val="000638A3"/>
    <w:rsid w:val="0009598F"/>
    <w:rsid w:val="000A697C"/>
    <w:rsid w:val="000B6311"/>
    <w:rsid w:val="000C6E29"/>
    <w:rsid w:val="000C7807"/>
    <w:rsid w:val="000C7EEB"/>
    <w:rsid w:val="000D163D"/>
    <w:rsid w:val="000D637B"/>
    <w:rsid w:val="000D6E69"/>
    <w:rsid w:val="000F4057"/>
    <w:rsid w:val="000F79C2"/>
    <w:rsid w:val="00105D7C"/>
    <w:rsid w:val="00113A49"/>
    <w:rsid w:val="00121AF6"/>
    <w:rsid w:val="0014129C"/>
    <w:rsid w:val="0015438D"/>
    <w:rsid w:val="001567A7"/>
    <w:rsid w:val="0016562A"/>
    <w:rsid w:val="00167D76"/>
    <w:rsid w:val="00170C11"/>
    <w:rsid w:val="00182C80"/>
    <w:rsid w:val="00183E7B"/>
    <w:rsid w:val="001861F0"/>
    <w:rsid w:val="00186F18"/>
    <w:rsid w:val="00187E54"/>
    <w:rsid w:val="001B16F4"/>
    <w:rsid w:val="001B72A2"/>
    <w:rsid w:val="001D06BB"/>
    <w:rsid w:val="001D36E5"/>
    <w:rsid w:val="001D69BC"/>
    <w:rsid w:val="001E1873"/>
    <w:rsid w:val="001E3695"/>
    <w:rsid w:val="001E39F5"/>
    <w:rsid w:val="001F38F6"/>
    <w:rsid w:val="001F7DB9"/>
    <w:rsid w:val="0020173F"/>
    <w:rsid w:val="002054A5"/>
    <w:rsid w:val="002157D7"/>
    <w:rsid w:val="002163F0"/>
    <w:rsid w:val="002234EB"/>
    <w:rsid w:val="00263648"/>
    <w:rsid w:val="0026427D"/>
    <w:rsid w:val="002650CC"/>
    <w:rsid w:val="002A0114"/>
    <w:rsid w:val="002A47A2"/>
    <w:rsid w:val="002A4E78"/>
    <w:rsid w:val="002A6F5E"/>
    <w:rsid w:val="002C3018"/>
    <w:rsid w:val="002D1CEE"/>
    <w:rsid w:val="002D43C3"/>
    <w:rsid w:val="002D6109"/>
    <w:rsid w:val="002E11D9"/>
    <w:rsid w:val="002E6BEB"/>
    <w:rsid w:val="002F15D3"/>
    <w:rsid w:val="002F1BB8"/>
    <w:rsid w:val="002F2DB2"/>
    <w:rsid w:val="003026DF"/>
    <w:rsid w:val="00306FA0"/>
    <w:rsid w:val="00324C4D"/>
    <w:rsid w:val="0032520F"/>
    <w:rsid w:val="0034470A"/>
    <w:rsid w:val="00353FAF"/>
    <w:rsid w:val="00363398"/>
    <w:rsid w:val="003658FC"/>
    <w:rsid w:val="00366CFC"/>
    <w:rsid w:val="00367DF6"/>
    <w:rsid w:val="003772D7"/>
    <w:rsid w:val="00393F9B"/>
    <w:rsid w:val="00395C9C"/>
    <w:rsid w:val="003A4FFF"/>
    <w:rsid w:val="003A6A51"/>
    <w:rsid w:val="003B6285"/>
    <w:rsid w:val="003C2D2D"/>
    <w:rsid w:val="003C7DDE"/>
    <w:rsid w:val="003D0E44"/>
    <w:rsid w:val="003D2F2D"/>
    <w:rsid w:val="003D7866"/>
    <w:rsid w:val="003E22CE"/>
    <w:rsid w:val="003F2DAE"/>
    <w:rsid w:val="003F5146"/>
    <w:rsid w:val="00400C7F"/>
    <w:rsid w:val="0041126A"/>
    <w:rsid w:val="00411F5B"/>
    <w:rsid w:val="00412AE6"/>
    <w:rsid w:val="00416471"/>
    <w:rsid w:val="0042660C"/>
    <w:rsid w:val="004274F4"/>
    <w:rsid w:val="004330DB"/>
    <w:rsid w:val="00461168"/>
    <w:rsid w:val="00461980"/>
    <w:rsid w:val="00465063"/>
    <w:rsid w:val="00465788"/>
    <w:rsid w:val="00467DC1"/>
    <w:rsid w:val="0047282A"/>
    <w:rsid w:val="00477ECF"/>
    <w:rsid w:val="00483A77"/>
    <w:rsid w:val="00485A86"/>
    <w:rsid w:val="004B03BF"/>
    <w:rsid w:val="004B564F"/>
    <w:rsid w:val="004C0C02"/>
    <w:rsid w:val="004C13B0"/>
    <w:rsid w:val="004C2125"/>
    <w:rsid w:val="004C3DDA"/>
    <w:rsid w:val="004D4B8E"/>
    <w:rsid w:val="004E3BD2"/>
    <w:rsid w:val="004E58E7"/>
    <w:rsid w:val="004F1115"/>
    <w:rsid w:val="004F1D7D"/>
    <w:rsid w:val="004F55A0"/>
    <w:rsid w:val="00513C45"/>
    <w:rsid w:val="00523684"/>
    <w:rsid w:val="00537C69"/>
    <w:rsid w:val="005463D9"/>
    <w:rsid w:val="005838D0"/>
    <w:rsid w:val="005857C9"/>
    <w:rsid w:val="00594308"/>
    <w:rsid w:val="005A3478"/>
    <w:rsid w:val="005A38E1"/>
    <w:rsid w:val="005C0C94"/>
    <w:rsid w:val="005C71BE"/>
    <w:rsid w:val="005F246F"/>
    <w:rsid w:val="005F2D89"/>
    <w:rsid w:val="0060082B"/>
    <w:rsid w:val="00615F98"/>
    <w:rsid w:val="00616174"/>
    <w:rsid w:val="006228B7"/>
    <w:rsid w:val="006237B6"/>
    <w:rsid w:val="0063727F"/>
    <w:rsid w:val="00640EF2"/>
    <w:rsid w:val="00641C04"/>
    <w:rsid w:val="0064289B"/>
    <w:rsid w:val="00662886"/>
    <w:rsid w:val="00663D19"/>
    <w:rsid w:val="00666BAC"/>
    <w:rsid w:val="006678EA"/>
    <w:rsid w:val="00683806"/>
    <w:rsid w:val="0068739D"/>
    <w:rsid w:val="0069610C"/>
    <w:rsid w:val="006A01F3"/>
    <w:rsid w:val="006A050D"/>
    <w:rsid w:val="006A35B1"/>
    <w:rsid w:val="006A69A6"/>
    <w:rsid w:val="006A72FC"/>
    <w:rsid w:val="006F0E1C"/>
    <w:rsid w:val="006F19B3"/>
    <w:rsid w:val="006F6530"/>
    <w:rsid w:val="00702237"/>
    <w:rsid w:val="00715FAD"/>
    <w:rsid w:val="00741610"/>
    <w:rsid w:val="00742AE7"/>
    <w:rsid w:val="00744978"/>
    <w:rsid w:val="00763A9F"/>
    <w:rsid w:val="00774018"/>
    <w:rsid w:val="0078472C"/>
    <w:rsid w:val="007A0BA0"/>
    <w:rsid w:val="007C3224"/>
    <w:rsid w:val="007D1534"/>
    <w:rsid w:val="007D5CC4"/>
    <w:rsid w:val="007E05B8"/>
    <w:rsid w:val="007E0977"/>
    <w:rsid w:val="007E3B30"/>
    <w:rsid w:val="008000BA"/>
    <w:rsid w:val="0080043A"/>
    <w:rsid w:val="00803D87"/>
    <w:rsid w:val="008106E4"/>
    <w:rsid w:val="00816B18"/>
    <w:rsid w:val="0083749F"/>
    <w:rsid w:val="00846BDA"/>
    <w:rsid w:val="00852748"/>
    <w:rsid w:val="0086158B"/>
    <w:rsid w:val="00875D49"/>
    <w:rsid w:val="00890B81"/>
    <w:rsid w:val="00894E2D"/>
    <w:rsid w:val="008A2FEB"/>
    <w:rsid w:val="008B402E"/>
    <w:rsid w:val="008E00D6"/>
    <w:rsid w:val="008F2FC7"/>
    <w:rsid w:val="008F5900"/>
    <w:rsid w:val="00907945"/>
    <w:rsid w:val="0091061E"/>
    <w:rsid w:val="00923F1C"/>
    <w:rsid w:val="00925DEE"/>
    <w:rsid w:val="00926638"/>
    <w:rsid w:val="00930234"/>
    <w:rsid w:val="0093113C"/>
    <w:rsid w:val="00933797"/>
    <w:rsid w:val="00937BD5"/>
    <w:rsid w:val="00941397"/>
    <w:rsid w:val="00955E44"/>
    <w:rsid w:val="00960DB7"/>
    <w:rsid w:val="00967E3E"/>
    <w:rsid w:val="0098019F"/>
    <w:rsid w:val="009805DB"/>
    <w:rsid w:val="009827DA"/>
    <w:rsid w:val="009916A0"/>
    <w:rsid w:val="00991FC9"/>
    <w:rsid w:val="009A1608"/>
    <w:rsid w:val="009D4729"/>
    <w:rsid w:val="009E3D70"/>
    <w:rsid w:val="009E6001"/>
    <w:rsid w:val="00A01C75"/>
    <w:rsid w:val="00A11A33"/>
    <w:rsid w:val="00A21484"/>
    <w:rsid w:val="00A217A8"/>
    <w:rsid w:val="00A32C9F"/>
    <w:rsid w:val="00A34FC5"/>
    <w:rsid w:val="00A4117B"/>
    <w:rsid w:val="00A4608C"/>
    <w:rsid w:val="00A46FA7"/>
    <w:rsid w:val="00A64A91"/>
    <w:rsid w:val="00A701F0"/>
    <w:rsid w:val="00A865AF"/>
    <w:rsid w:val="00AB42C8"/>
    <w:rsid w:val="00AB4547"/>
    <w:rsid w:val="00AB5353"/>
    <w:rsid w:val="00AB5DCF"/>
    <w:rsid w:val="00AC29F4"/>
    <w:rsid w:val="00AC3A3F"/>
    <w:rsid w:val="00AC429E"/>
    <w:rsid w:val="00AD1896"/>
    <w:rsid w:val="00AD5D04"/>
    <w:rsid w:val="00AF7C52"/>
    <w:rsid w:val="00B060CF"/>
    <w:rsid w:val="00B2169C"/>
    <w:rsid w:val="00B2660B"/>
    <w:rsid w:val="00B31D36"/>
    <w:rsid w:val="00B320EF"/>
    <w:rsid w:val="00B343BC"/>
    <w:rsid w:val="00B37BF8"/>
    <w:rsid w:val="00B44E28"/>
    <w:rsid w:val="00B56249"/>
    <w:rsid w:val="00B60874"/>
    <w:rsid w:val="00B614C0"/>
    <w:rsid w:val="00B6658D"/>
    <w:rsid w:val="00B90105"/>
    <w:rsid w:val="00BA4EE4"/>
    <w:rsid w:val="00BA6471"/>
    <w:rsid w:val="00BB644A"/>
    <w:rsid w:val="00BD59A5"/>
    <w:rsid w:val="00BE0637"/>
    <w:rsid w:val="00BE29E8"/>
    <w:rsid w:val="00BF1472"/>
    <w:rsid w:val="00BF7D53"/>
    <w:rsid w:val="00BF7F55"/>
    <w:rsid w:val="00C0314E"/>
    <w:rsid w:val="00C11416"/>
    <w:rsid w:val="00C2521E"/>
    <w:rsid w:val="00C423F7"/>
    <w:rsid w:val="00C44026"/>
    <w:rsid w:val="00C45413"/>
    <w:rsid w:val="00C45AB8"/>
    <w:rsid w:val="00C53449"/>
    <w:rsid w:val="00C56B71"/>
    <w:rsid w:val="00C63747"/>
    <w:rsid w:val="00C72545"/>
    <w:rsid w:val="00C77244"/>
    <w:rsid w:val="00C80540"/>
    <w:rsid w:val="00C841AC"/>
    <w:rsid w:val="00C84CB3"/>
    <w:rsid w:val="00C97AE3"/>
    <w:rsid w:val="00CB24F4"/>
    <w:rsid w:val="00CC19AF"/>
    <w:rsid w:val="00CC4D13"/>
    <w:rsid w:val="00CC559B"/>
    <w:rsid w:val="00CC7BEE"/>
    <w:rsid w:val="00CD7B85"/>
    <w:rsid w:val="00CF3B98"/>
    <w:rsid w:val="00CF796D"/>
    <w:rsid w:val="00D009A8"/>
    <w:rsid w:val="00D01DCF"/>
    <w:rsid w:val="00D06F95"/>
    <w:rsid w:val="00D11273"/>
    <w:rsid w:val="00D205BE"/>
    <w:rsid w:val="00D24280"/>
    <w:rsid w:val="00D25835"/>
    <w:rsid w:val="00D30D64"/>
    <w:rsid w:val="00D8145C"/>
    <w:rsid w:val="00D94B83"/>
    <w:rsid w:val="00D94E70"/>
    <w:rsid w:val="00D95FEF"/>
    <w:rsid w:val="00DA10D1"/>
    <w:rsid w:val="00DA1DAE"/>
    <w:rsid w:val="00DA5748"/>
    <w:rsid w:val="00DB1856"/>
    <w:rsid w:val="00DB198A"/>
    <w:rsid w:val="00DC0EB0"/>
    <w:rsid w:val="00DD50DA"/>
    <w:rsid w:val="00DD72E1"/>
    <w:rsid w:val="00DE63D0"/>
    <w:rsid w:val="00DE7B62"/>
    <w:rsid w:val="00E14339"/>
    <w:rsid w:val="00E17ECE"/>
    <w:rsid w:val="00E32918"/>
    <w:rsid w:val="00E428D9"/>
    <w:rsid w:val="00E45331"/>
    <w:rsid w:val="00E46856"/>
    <w:rsid w:val="00E50044"/>
    <w:rsid w:val="00E64627"/>
    <w:rsid w:val="00E775B1"/>
    <w:rsid w:val="00E814FD"/>
    <w:rsid w:val="00E8453C"/>
    <w:rsid w:val="00E90EA2"/>
    <w:rsid w:val="00E922FE"/>
    <w:rsid w:val="00EA49D3"/>
    <w:rsid w:val="00EB0B75"/>
    <w:rsid w:val="00EB15B7"/>
    <w:rsid w:val="00EC1731"/>
    <w:rsid w:val="00EC2B7A"/>
    <w:rsid w:val="00EC3204"/>
    <w:rsid w:val="00ED3948"/>
    <w:rsid w:val="00ED4106"/>
    <w:rsid w:val="00ED4724"/>
    <w:rsid w:val="00EE37A6"/>
    <w:rsid w:val="00EE5CE8"/>
    <w:rsid w:val="00EE7114"/>
    <w:rsid w:val="00EF6486"/>
    <w:rsid w:val="00F10A20"/>
    <w:rsid w:val="00F32F1F"/>
    <w:rsid w:val="00F45A91"/>
    <w:rsid w:val="00F537C3"/>
    <w:rsid w:val="00F65557"/>
    <w:rsid w:val="00F70582"/>
    <w:rsid w:val="00F71424"/>
    <w:rsid w:val="00F85DC8"/>
    <w:rsid w:val="00F85F0F"/>
    <w:rsid w:val="00F967B2"/>
    <w:rsid w:val="00FA0BEF"/>
    <w:rsid w:val="00FA431B"/>
    <w:rsid w:val="00FA6C37"/>
    <w:rsid w:val="00FB5AF6"/>
    <w:rsid w:val="00FC135F"/>
    <w:rsid w:val="00FD0EC9"/>
    <w:rsid w:val="00FD4A8C"/>
    <w:rsid w:val="00FD6923"/>
    <w:rsid w:val="00FE1433"/>
    <w:rsid w:val="00FF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4153ED-AFA4-4D64-97E2-1E133429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F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772D7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772D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微软雅黑" w:hAnsi="Arial"/>
      <w:bCs/>
      <w:sz w:val="32"/>
      <w:szCs w:val="32"/>
    </w:rPr>
  </w:style>
  <w:style w:type="paragraph" w:styleId="3">
    <w:name w:val="heading 3"/>
    <w:basedOn w:val="a"/>
    <w:next w:val="a"/>
    <w:qFormat/>
    <w:rsid w:val="00F32F1F"/>
    <w:pPr>
      <w:keepNext/>
      <w:keepLines/>
      <w:numPr>
        <w:ilvl w:val="2"/>
        <w:numId w:val="1"/>
      </w:numPr>
      <w:spacing w:before="260" w:after="260" w:line="440" w:lineRule="exact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qFormat/>
    <w:rsid w:val="00F32F1F"/>
    <w:pPr>
      <w:keepNext/>
      <w:keepLines/>
      <w:numPr>
        <w:ilvl w:val="3"/>
        <w:numId w:val="1"/>
      </w:numPr>
      <w:spacing w:before="280" w:after="290" w:line="240" w:lineRule="exact"/>
      <w:ind w:left="862" w:hanging="862"/>
      <w:outlineLvl w:val="3"/>
    </w:pPr>
    <w:rPr>
      <w:rFonts w:ascii="Arial" w:eastAsiaTheme="minorEastAsia" w:hAnsi="Arial"/>
      <w:b/>
      <w:bCs/>
      <w:szCs w:val="28"/>
    </w:rPr>
  </w:style>
  <w:style w:type="paragraph" w:styleId="5">
    <w:name w:val="heading 5"/>
    <w:basedOn w:val="a"/>
    <w:next w:val="a"/>
    <w:qFormat/>
    <w:rsid w:val="00F32F1F"/>
    <w:pPr>
      <w:keepNext/>
      <w:keepLines/>
      <w:numPr>
        <w:ilvl w:val="4"/>
        <w:numId w:val="1"/>
      </w:numPr>
      <w:spacing w:beforeLines="240" w:afterLines="240" w:line="377" w:lineRule="auto"/>
      <w:ind w:left="1009" w:hanging="1009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3772D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3772D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3772D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3772D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A01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6A0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A01F3"/>
  </w:style>
  <w:style w:type="table" w:styleId="a6">
    <w:name w:val="Table Grid"/>
    <w:basedOn w:val="a1"/>
    <w:rsid w:val="00D009A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Table Web 2"/>
    <w:basedOn w:val="a1"/>
    <w:rsid w:val="00D009A8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0">
    <w:name w:val="toc 1"/>
    <w:basedOn w:val="a"/>
    <w:next w:val="a"/>
    <w:autoRedefine/>
    <w:uiPriority w:val="39"/>
    <w:rsid w:val="003D0E44"/>
  </w:style>
  <w:style w:type="paragraph" w:styleId="21">
    <w:name w:val="toc 2"/>
    <w:basedOn w:val="a"/>
    <w:next w:val="a"/>
    <w:autoRedefine/>
    <w:uiPriority w:val="39"/>
    <w:rsid w:val="003D0E44"/>
    <w:pPr>
      <w:ind w:leftChars="200" w:left="420"/>
    </w:pPr>
  </w:style>
  <w:style w:type="character" w:styleId="a7">
    <w:name w:val="Hyperlink"/>
    <w:basedOn w:val="a0"/>
    <w:uiPriority w:val="99"/>
    <w:rsid w:val="003D0E44"/>
    <w:rPr>
      <w:color w:val="0000FF"/>
      <w:u w:val="single"/>
    </w:rPr>
  </w:style>
  <w:style w:type="paragraph" w:styleId="a8">
    <w:name w:val="Document Map"/>
    <w:basedOn w:val="a"/>
    <w:link w:val="Char1"/>
    <w:rsid w:val="0085274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rsid w:val="00852748"/>
    <w:rPr>
      <w:rFonts w:ascii="宋体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C4D"/>
    <w:rPr>
      <w:kern w:val="2"/>
      <w:sz w:val="18"/>
      <w:szCs w:val="18"/>
    </w:rPr>
  </w:style>
  <w:style w:type="paragraph" w:styleId="a9">
    <w:name w:val="Balloon Text"/>
    <w:basedOn w:val="a"/>
    <w:link w:val="Char2"/>
    <w:rsid w:val="00324C4D"/>
    <w:rPr>
      <w:sz w:val="18"/>
      <w:szCs w:val="18"/>
    </w:rPr>
  </w:style>
  <w:style w:type="character" w:customStyle="1" w:styleId="Char2">
    <w:name w:val="批注框文本 Char"/>
    <w:basedOn w:val="a0"/>
    <w:link w:val="a9"/>
    <w:rsid w:val="00324C4D"/>
    <w:rPr>
      <w:kern w:val="2"/>
      <w:sz w:val="18"/>
      <w:szCs w:val="18"/>
    </w:rPr>
  </w:style>
  <w:style w:type="table" w:styleId="-2">
    <w:name w:val="Light Shading Accent 2"/>
    <w:basedOn w:val="a1"/>
    <w:uiPriority w:val="60"/>
    <w:rsid w:val="00324C4D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">
    <w:name w:val="Light List Accent 3"/>
    <w:basedOn w:val="a1"/>
    <w:uiPriority w:val="61"/>
    <w:rsid w:val="00324C4D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a">
    <w:name w:val="Title"/>
    <w:basedOn w:val="a"/>
    <w:next w:val="a"/>
    <w:link w:val="Char3"/>
    <w:qFormat/>
    <w:rsid w:val="006A35B1"/>
    <w:pPr>
      <w:spacing w:before="240" w:after="60"/>
      <w:jc w:val="left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0"/>
    <w:link w:val="aa"/>
    <w:rsid w:val="006A35B1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66BA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rsid w:val="00666BAC"/>
    <w:pPr>
      <w:ind w:leftChars="400" w:left="840"/>
    </w:pPr>
  </w:style>
  <w:style w:type="character" w:customStyle="1" w:styleId="Char0">
    <w:name w:val="页脚 Char"/>
    <w:basedOn w:val="a0"/>
    <w:link w:val="a4"/>
    <w:uiPriority w:val="99"/>
    <w:rsid w:val="003E22CE"/>
    <w:rPr>
      <w:kern w:val="2"/>
      <w:sz w:val="18"/>
      <w:szCs w:val="18"/>
    </w:rPr>
  </w:style>
  <w:style w:type="paragraph" w:styleId="ab">
    <w:name w:val="No Spacing"/>
    <w:link w:val="Char4"/>
    <w:uiPriority w:val="1"/>
    <w:qFormat/>
    <w:rsid w:val="003E22CE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3E22CE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6723;\redis&#35774;&#35745;&#35828;&#26126;&#2007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6F13C-1487-4142-9132-579957A4A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redis设计说明书.dotx</Template>
  <TotalTime>50</TotalTime>
  <Pages>4</Pages>
  <Words>433</Words>
  <Characters>2469</Characters>
  <Application>Microsoft Office Word</Application>
  <DocSecurity>0</DocSecurity>
  <Lines>20</Lines>
  <Paragraphs>5</Paragraphs>
  <ScaleCrop>false</ScaleCrop>
  <Company>blue666</Company>
  <LinksUpToDate>false</LinksUpToDate>
  <CharactersWithSpaces>2897</CharactersWithSpaces>
  <SharedDoc>false</SharedDoc>
  <HLinks>
    <vt:vector size="42" baseType="variant">
      <vt:variant>
        <vt:i4>1900603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_Toc239249420</vt:lpwstr>
      </vt:variant>
      <vt:variant>
        <vt:i4>1966139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_Toc239249419</vt:lpwstr>
      </vt:variant>
      <vt:variant>
        <vt:i4>1966139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_Toc239249418</vt:lpwstr>
      </vt:variant>
      <vt:variant>
        <vt:i4>1966139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_Toc239249417</vt:lpwstr>
      </vt:variant>
      <vt:variant>
        <vt:i4>1966139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_Toc239249416</vt:lpwstr>
      </vt:variant>
      <vt:variant>
        <vt:i4>1966139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_Toc239249415</vt:lpwstr>
      </vt:variant>
      <vt:variant>
        <vt:i4>1966139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_Toc239249414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</dc:title>
  <dc:creator>tclsevers</dc:creator>
  <cp:lastModifiedBy>cody</cp:lastModifiedBy>
  <cp:revision>279</cp:revision>
  <dcterms:created xsi:type="dcterms:W3CDTF">2014-05-13T08:24:00Z</dcterms:created>
  <dcterms:modified xsi:type="dcterms:W3CDTF">2014-05-18T08:17:00Z</dcterms:modified>
</cp:coreProperties>
</file>